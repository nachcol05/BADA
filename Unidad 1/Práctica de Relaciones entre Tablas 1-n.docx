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42B5D" w14:textId="77777777" w:rsidR="00810BBC" w:rsidRDefault="00810BBC">
      <w:pPr>
        <w:rPr>
          <w:rFonts w:hint="eastAsia"/>
        </w:rPr>
      </w:pPr>
    </w:p>
    <w:p w14:paraId="28406FAB" w14:textId="77777777" w:rsidR="00810BBC" w:rsidRDefault="00000E54">
      <w:pPr>
        <w:jc w:val="center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  <w:u w:val="single"/>
        </w:rPr>
        <w:t>Práctica de Relaciones entre Tablas (Cardinalidad)</w:t>
      </w:r>
    </w:p>
    <w:p w14:paraId="4B08C7A4" w14:textId="77777777" w:rsidR="00810BBC" w:rsidRDefault="00810BBC">
      <w:pPr>
        <w:rPr>
          <w:rFonts w:hint="eastAsia"/>
        </w:rPr>
      </w:pPr>
    </w:p>
    <w:p w14:paraId="2ADFB439" w14:textId="77777777" w:rsidR="00810BBC" w:rsidRDefault="00810BBC">
      <w:pPr>
        <w:rPr>
          <w:rFonts w:hint="eastAsia"/>
        </w:rPr>
      </w:pPr>
    </w:p>
    <w:p w14:paraId="6311B9C9" w14:textId="77777777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En cada ejercicio, identificar clave principal, clave foránea, cardinalidad y modelar el diagrama de esquema de como quedarían las tablas.</w:t>
      </w:r>
    </w:p>
    <w:p w14:paraId="3A112E02" w14:textId="77777777" w:rsidR="00810BBC" w:rsidRDefault="00810BBC">
      <w:pPr>
        <w:rPr>
          <w:rFonts w:ascii="Arial" w:hAnsi="Arial"/>
          <w:sz w:val="20"/>
        </w:rPr>
      </w:pPr>
    </w:p>
    <w:p w14:paraId="401EE256" w14:textId="77777777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1-Para un negocio de Artículos para el Hogar se desea diseñar el modelo de Base de Datos según las siguientes consideraciones:</w:t>
      </w:r>
    </w:p>
    <w:p w14:paraId="7BDDCE63" w14:textId="77777777" w:rsidR="00810BBC" w:rsidRDefault="00000E5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Cada Producto pertenece a un Rubro.</w:t>
      </w:r>
    </w:p>
    <w:p w14:paraId="35A6774E" w14:textId="77777777" w:rsidR="00EC7466" w:rsidRDefault="00EC7466" w:rsidP="00EC7466">
      <w:pPr>
        <w:rPr>
          <w:rFonts w:ascii="Arial" w:hAnsi="Arial"/>
          <w:sz w:val="20"/>
        </w:rPr>
      </w:pPr>
    </w:p>
    <w:p w14:paraId="488FF232" w14:textId="77777777" w:rsidR="00810BBC" w:rsidRDefault="00810BBC">
      <w:pPr>
        <w:rPr>
          <w:rFonts w:hint="eastAsia"/>
        </w:rPr>
      </w:pPr>
    </w:p>
    <w:tbl>
      <w:tblPr>
        <w:tblpPr w:leftFromText="141" w:rightFromText="141" w:vertAnchor="text" w:horzAnchor="margin" w:tblpY="-43"/>
        <w:tblW w:w="998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5"/>
        <w:gridCol w:w="1698"/>
        <w:gridCol w:w="1492"/>
        <w:gridCol w:w="1387"/>
        <w:gridCol w:w="441"/>
        <w:gridCol w:w="330"/>
        <w:gridCol w:w="1214"/>
        <w:gridCol w:w="2131"/>
      </w:tblGrid>
      <w:tr w:rsidR="001E6F9B" w14:paraId="214ACBD6" w14:textId="77777777" w:rsidTr="001E6F9B">
        <w:trPr>
          <w:trHeight w:val="256"/>
        </w:trPr>
        <w:tc>
          <w:tcPr>
            <w:tcW w:w="44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E06E54F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PRODUCTOS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BBDA" w14:textId="77777777" w:rsidR="001E6F9B" w:rsidRDefault="001E6F9B" w:rsidP="001E6F9B">
            <w:pPr>
              <w:rPr>
                <w:rFonts w:hint="eastAsia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0D0E5DDC" w14:textId="77777777" w:rsidR="001E6F9B" w:rsidRDefault="001E6F9B" w:rsidP="001E6F9B">
            <w:pPr>
              <w:rPr>
                <w:rFonts w:hint="eastAsia"/>
              </w:rPr>
            </w:pPr>
          </w:p>
        </w:tc>
        <w:tc>
          <w:tcPr>
            <w:tcW w:w="330" w:type="dxa"/>
            <w:tcMar>
              <w:left w:w="30" w:type="dxa"/>
              <w:right w:w="30" w:type="dxa"/>
            </w:tcMar>
            <w:vAlign w:val="bottom"/>
          </w:tcPr>
          <w:p w14:paraId="7B337538" w14:textId="77777777" w:rsidR="001E6F9B" w:rsidRDefault="001E6F9B" w:rsidP="001E6F9B">
            <w:pPr>
              <w:rPr>
                <w:rFonts w:hint="eastAsia"/>
              </w:rPr>
            </w:pPr>
          </w:p>
        </w:tc>
        <w:tc>
          <w:tcPr>
            <w:tcW w:w="33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24DD4F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RUBROS</w:t>
            </w:r>
          </w:p>
        </w:tc>
      </w:tr>
      <w:tr w:rsidR="001E6F9B" w14:paraId="7923259B" w14:textId="77777777" w:rsidTr="001E6F9B">
        <w:trPr>
          <w:trHeight w:val="256"/>
        </w:trPr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D7A83B2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01B194E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AA6B6C7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PRECIO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CA6E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CODIGO FK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5A68CB81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330" w:type="dxa"/>
            <w:tcMar>
              <w:left w:w="30" w:type="dxa"/>
              <w:right w:w="30" w:type="dxa"/>
            </w:tcMar>
            <w:vAlign w:val="bottom"/>
          </w:tcPr>
          <w:p w14:paraId="01540323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F08FF14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CODIGO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2E5FEE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</w:tr>
      <w:tr w:rsidR="001E6F9B" w14:paraId="6FA106D1" w14:textId="77777777" w:rsidTr="001E6F9B">
        <w:trPr>
          <w:trHeight w:val="256"/>
        </w:trPr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466A24B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AS234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06D022C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Martillo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70F90D2D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245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6439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21C09AE0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330" w:type="dxa"/>
            <w:tcMar>
              <w:left w:w="30" w:type="dxa"/>
              <w:right w:w="30" w:type="dxa"/>
            </w:tcMar>
            <w:vAlign w:val="bottom"/>
          </w:tcPr>
          <w:p w14:paraId="750257BE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5ED0217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76261E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ferretería</w:t>
            </w:r>
          </w:p>
        </w:tc>
      </w:tr>
      <w:tr w:rsidR="001E6F9B" w14:paraId="7FF0F440" w14:textId="77777777" w:rsidTr="001E6F9B">
        <w:trPr>
          <w:trHeight w:val="256"/>
        </w:trPr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F8F696E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MB444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BCC4AD9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Horno eléctrico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7602EEA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6700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96CE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654A47D5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330" w:type="dxa"/>
            <w:tcMar>
              <w:left w:w="30" w:type="dxa"/>
              <w:right w:w="30" w:type="dxa"/>
            </w:tcMar>
            <w:vAlign w:val="bottom"/>
          </w:tcPr>
          <w:p w14:paraId="6DB29EE7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886ECAA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32338F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electrodomésticos</w:t>
            </w:r>
          </w:p>
        </w:tc>
      </w:tr>
      <w:tr w:rsidR="001E6F9B" w14:paraId="70AA777E" w14:textId="77777777" w:rsidTr="001E6F9B">
        <w:trPr>
          <w:trHeight w:val="256"/>
        </w:trPr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9D72C77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RT5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ED1BCC1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Colchón inflable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F4304B1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3500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C635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701B92CD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330" w:type="dxa"/>
            <w:tcMar>
              <w:left w:w="30" w:type="dxa"/>
              <w:right w:w="30" w:type="dxa"/>
            </w:tcMar>
            <w:vAlign w:val="bottom"/>
          </w:tcPr>
          <w:p w14:paraId="6CDBC179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59A3AAA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C96167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camping</w:t>
            </w:r>
          </w:p>
        </w:tc>
      </w:tr>
      <w:tr w:rsidR="001E6F9B" w14:paraId="52FB3D8A" w14:textId="77777777" w:rsidTr="001E6F9B">
        <w:trPr>
          <w:trHeight w:val="256"/>
        </w:trPr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6B71D20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RE33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9E5344F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Carpa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791492D0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12000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26C8" w14:textId="77777777" w:rsidR="001E6F9B" w:rsidRDefault="001E6F9B" w:rsidP="001E6F9B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441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35498BD1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330" w:type="dxa"/>
            <w:tcMar>
              <w:left w:w="30" w:type="dxa"/>
              <w:right w:w="30" w:type="dxa"/>
            </w:tcMar>
            <w:vAlign w:val="bottom"/>
          </w:tcPr>
          <w:p w14:paraId="61859D80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DF829C4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671E1F" w14:textId="77777777" w:rsidR="001E6F9B" w:rsidRDefault="001E6F9B" w:rsidP="001E6F9B">
            <w:pPr>
              <w:jc w:val="center"/>
              <w:rPr>
                <w:rFonts w:hint="eastAsia"/>
              </w:rPr>
            </w:pPr>
          </w:p>
        </w:tc>
      </w:tr>
    </w:tbl>
    <w:p w14:paraId="4704ED52" w14:textId="77777777" w:rsidR="00EC7466" w:rsidRDefault="00EC7466">
      <w:pPr>
        <w:rPr>
          <w:rFonts w:hint="eastAsia"/>
        </w:rPr>
      </w:pPr>
    </w:p>
    <w:p w14:paraId="3C0881A1" w14:textId="77777777" w:rsidR="00810BBC" w:rsidRDefault="00810BBC">
      <w:pPr>
        <w:rPr>
          <w:rFonts w:hint="eastAsia"/>
        </w:rPr>
      </w:pPr>
    </w:p>
    <w:p w14:paraId="3FE8D517" w14:textId="77777777" w:rsidR="005D348D" w:rsidRDefault="005D348D" w:rsidP="005D348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clave principal: </w:t>
      </w:r>
      <w:r w:rsidRPr="00883C44">
        <w:rPr>
          <w:rFonts w:ascii="Arial" w:hAnsi="Arial"/>
          <w:sz w:val="20"/>
          <w:u w:val="single"/>
        </w:rPr>
        <w:t>ITEM</w:t>
      </w:r>
      <w:r>
        <w:rPr>
          <w:rFonts w:ascii="Arial" w:hAnsi="Arial"/>
          <w:sz w:val="20"/>
        </w:rPr>
        <w:t xml:space="preserve"> y </w:t>
      </w:r>
      <w:r w:rsidRPr="00883C44">
        <w:rPr>
          <w:rFonts w:ascii="Arial" w:hAnsi="Arial"/>
          <w:sz w:val="20"/>
          <w:u w:val="single"/>
        </w:rPr>
        <w:t>CODIGO</w:t>
      </w:r>
      <w:r>
        <w:rPr>
          <w:rFonts w:ascii="Arial" w:hAnsi="Arial"/>
          <w:sz w:val="20"/>
        </w:rPr>
        <w:t xml:space="preserve"> </w:t>
      </w:r>
    </w:p>
    <w:p w14:paraId="6243BB6E" w14:textId="77777777" w:rsidR="005D348D" w:rsidRDefault="005D348D" w:rsidP="005D348D">
      <w:pPr>
        <w:rPr>
          <w:rFonts w:hint="eastAsia"/>
        </w:rPr>
      </w:pPr>
      <w:r>
        <w:rPr>
          <w:rFonts w:ascii="Arial" w:hAnsi="Arial"/>
          <w:sz w:val="20"/>
        </w:rPr>
        <w:t>clave foránea: CODIGO</w:t>
      </w:r>
    </w:p>
    <w:p w14:paraId="5B7A5043" w14:textId="4D2FFA30" w:rsidR="005D348D" w:rsidRDefault="005D348D" w:rsidP="005D348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cardinalidad: Productos: (</w:t>
      </w:r>
      <w:r w:rsidR="00E71854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,1) Rubros: (</w:t>
      </w:r>
      <w:r w:rsidR="00FD57CD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,n)</w:t>
      </w:r>
    </w:p>
    <w:p w14:paraId="022E619A" w14:textId="77DB0191" w:rsidR="00233F1D" w:rsidRDefault="00233F1D" w:rsidP="005D348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(1,N)</w:t>
      </w:r>
    </w:p>
    <w:p w14:paraId="0011EE5D" w14:textId="1E6C17AF" w:rsidR="005D348D" w:rsidRDefault="005D348D" w:rsidP="005D348D">
      <w:pPr>
        <w:rPr>
          <w:rFonts w:hint="eastAsia"/>
        </w:rPr>
      </w:pPr>
      <w:r>
        <w:rPr>
          <w:rFonts w:ascii="Arial" w:hAnsi="Arial"/>
          <w:sz w:val="20"/>
        </w:rPr>
        <w:t>diagrama de esquema:</w:t>
      </w:r>
    </w:p>
    <w:p w14:paraId="4AF217FD" w14:textId="77777777" w:rsidR="005D348D" w:rsidRDefault="005D348D" w:rsidP="005D348D">
      <w:pPr>
        <w:rPr>
          <w:rFonts w:ascii="Arial" w:hAnsi="Arial"/>
          <w:sz w:val="20"/>
        </w:rPr>
      </w:pPr>
      <w:r w:rsidRPr="00082CB2">
        <w:rPr>
          <w:rFonts w:eastAsia="Times New Roman" w:cs="Segoe UI"/>
          <w:kern w:val="0"/>
          <w:lang w:eastAsia="es-AR"/>
        </w:rPr>
        <w:t>  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D348D" w14:paraId="3FE0DEFA" w14:textId="77777777" w:rsidTr="004B4DBD">
        <w:tc>
          <w:tcPr>
            <w:tcW w:w="1555" w:type="dxa"/>
          </w:tcPr>
          <w:p w14:paraId="448F1336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Productos</w:t>
            </w:r>
          </w:p>
        </w:tc>
      </w:tr>
      <w:tr w:rsidR="005D348D" w14:paraId="3F65DE3A" w14:textId="77777777" w:rsidTr="004B4DBD">
        <w:tc>
          <w:tcPr>
            <w:tcW w:w="1555" w:type="dxa"/>
          </w:tcPr>
          <w:p w14:paraId="30D6E6ED" w14:textId="6B3C080F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ITEM PK</w:t>
            </w:r>
          </w:p>
        </w:tc>
      </w:tr>
      <w:tr w:rsidR="005D348D" w14:paraId="3FC54A52" w14:textId="77777777" w:rsidTr="004B4DBD">
        <w:tc>
          <w:tcPr>
            <w:tcW w:w="1555" w:type="dxa"/>
          </w:tcPr>
          <w:p w14:paraId="420B1F87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Descripción</w:t>
            </w:r>
          </w:p>
        </w:tc>
      </w:tr>
      <w:tr w:rsidR="005D348D" w14:paraId="1D7D891D" w14:textId="77777777" w:rsidTr="004B4DBD">
        <w:tc>
          <w:tcPr>
            <w:tcW w:w="1555" w:type="dxa"/>
          </w:tcPr>
          <w:p w14:paraId="0EC1022F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Precio</w:t>
            </w:r>
          </w:p>
        </w:tc>
      </w:tr>
      <w:tr w:rsidR="005D348D" w14:paraId="0454B66C" w14:textId="77777777" w:rsidTr="004B4DBD">
        <w:tc>
          <w:tcPr>
            <w:tcW w:w="1555" w:type="dxa"/>
          </w:tcPr>
          <w:p w14:paraId="7401CE50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FK/PK</w:t>
            </w:r>
          </w:p>
        </w:tc>
      </w:tr>
    </w:tbl>
    <w:tbl>
      <w:tblPr>
        <w:tblStyle w:val="Tablaconcuadrcula"/>
        <w:tblpPr w:leftFromText="141" w:rightFromText="141" w:vertAnchor="text" w:horzAnchor="page" w:tblpX="5747" w:tblpY="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D348D" w14:paraId="78442119" w14:textId="77777777" w:rsidTr="004B4DBD">
        <w:tc>
          <w:tcPr>
            <w:tcW w:w="1555" w:type="dxa"/>
          </w:tcPr>
          <w:p w14:paraId="40E6FB51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Rubros</w:t>
            </w:r>
          </w:p>
        </w:tc>
      </w:tr>
      <w:tr w:rsidR="005D348D" w14:paraId="43C9E0A1" w14:textId="77777777" w:rsidTr="004B4DBD">
        <w:tc>
          <w:tcPr>
            <w:tcW w:w="1555" w:type="dxa"/>
          </w:tcPr>
          <w:p w14:paraId="68B6B1A4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PK</w:t>
            </w:r>
          </w:p>
        </w:tc>
      </w:tr>
      <w:tr w:rsidR="005D348D" w14:paraId="5AF4DE1F" w14:textId="77777777" w:rsidTr="004B4DBD">
        <w:tc>
          <w:tcPr>
            <w:tcW w:w="1555" w:type="dxa"/>
          </w:tcPr>
          <w:p w14:paraId="32BB6A96" w14:textId="77777777" w:rsidR="005D348D" w:rsidRDefault="005D348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Descripción</w:t>
            </w:r>
          </w:p>
        </w:tc>
      </w:tr>
    </w:tbl>
    <w:p w14:paraId="7EFA3F19" w14:textId="77777777" w:rsidR="005D348D" w:rsidRDefault="005D348D" w:rsidP="005D348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</w:t>
      </w:r>
    </w:p>
    <w:p w14:paraId="61539B3D" w14:textId="1B9A2F51" w:rsidR="005D348D" w:rsidRDefault="00000000" w:rsidP="005D348D">
      <w:pPr>
        <w:rPr>
          <w:rFonts w:ascii="Arial" w:hAnsi="Arial"/>
          <w:sz w:val="20"/>
        </w:rPr>
      </w:pPr>
      <w:r>
        <w:rPr>
          <w:noProof/>
        </w:rPr>
        <w:pict w14:anchorId="74356822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: angular 1" o:spid="_x0000_s1027" type="#_x0000_t34" style="position:absolute;margin-left:-3.55pt;margin-top:10.6pt;width:142.45pt;height:38.7pt;rotation:180;flip:y;z-index:251661312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" adj="10796,231070,-41737" strokecolor="black [3200]" strokeweight="1pt">
            <v:stroke endarrow="block"/>
          </v:shape>
        </w:pict>
      </w:r>
    </w:p>
    <w:p w14:paraId="5F77686C" w14:textId="77777777" w:rsidR="005D348D" w:rsidRDefault="005D348D" w:rsidP="005D348D">
      <w:pPr>
        <w:rPr>
          <w:rFonts w:ascii="Arial" w:hAnsi="Arial"/>
          <w:sz w:val="20"/>
        </w:rPr>
      </w:pPr>
    </w:p>
    <w:p w14:paraId="02EDDB58" w14:textId="77777777" w:rsidR="005D348D" w:rsidRDefault="005D348D" w:rsidP="005D348D">
      <w:pPr>
        <w:rPr>
          <w:rFonts w:ascii="Arial" w:hAnsi="Arial"/>
          <w:sz w:val="20"/>
        </w:rPr>
      </w:pPr>
    </w:p>
    <w:p w14:paraId="7A0465DA" w14:textId="79751456" w:rsidR="005D348D" w:rsidRDefault="005D348D" w:rsidP="005D348D">
      <w:pPr>
        <w:rPr>
          <w:rFonts w:hint="eastAsia"/>
        </w:rPr>
      </w:pPr>
    </w:p>
    <w:p w14:paraId="2D61C891" w14:textId="77777777" w:rsidR="00810BBC" w:rsidRDefault="00810BBC">
      <w:pPr>
        <w:rPr>
          <w:rFonts w:hint="eastAsia"/>
        </w:rPr>
      </w:pPr>
    </w:p>
    <w:p w14:paraId="67F3F259" w14:textId="77777777" w:rsidR="00883C44" w:rsidRDefault="00883C44">
      <w:pPr>
        <w:rPr>
          <w:rFonts w:ascii="Arial" w:hAnsi="Arial"/>
          <w:sz w:val="20"/>
        </w:rPr>
      </w:pPr>
    </w:p>
    <w:p w14:paraId="1B583CAB" w14:textId="7BBEF618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2-Para un Policlínico se desea diseñar el modelo de Base de Datos según las siguientes consideraciones:</w:t>
      </w:r>
    </w:p>
    <w:p w14:paraId="231C255E" w14:textId="77777777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Cada Paciente solo asiste a un médico de cabecera</w:t>
      </w:r>
    </w:p>
    <w:p w14:paraId="09D2584D" w14:textId="77777777" w:rsidR="00810BBC" w:rsidRDefault="00810BBC">
      <w:pPr>
        <w:rPr>
          <w:rFonts w:hint="eastAsia"/>
        </w:rPr>
      </w:pPr>
    </w:p>
    <w:tbl>
      <w:tblPr>
        <w:tblpPr w:leftFromText="141" w:rightFromText="141" w:vertAnchor="text" w:horzAnchor="margin" w:tblpXSpec="center" w:tblpY="130"/>
        <w:tblW w:w="10814" w:type="dxa"/>
        <w:tblCellMar>
          <w:left w:w="28" w:type="dxa"/>
          <w:right w:w="57" w:type="dxa"/>
        </w:tblCellMar>
        <w:tblLook w:val="0000" w:firstRow="0" w:lastRow="0" w:firstColumn="0" w:lastColumn="0" w:noHBand="0" w:noVBand="0"/>
      </w:tblPr>
      <w:tblGrid>
        <w:gridCol w:w="1486"/>
        <w:gridCol w:w="1112"/>
        <w:gridCol w:w="1805"/>
        <w:gridCol w:w="91"/>
        <w:gridCol w:w="241"/>
        <w:gridCol w:w="1045"/>
        <w:gridCol w:w="1123"/>
        <w:gridCol w:w="1332"/>
        <w:gridCol w:w="2579"/>
      </w:tblGrid>
      <w:tr w:rsidR="00D82038" w14:paraId="6CBBDE74" w14:textId="77777777" w:rsidTr="00D82038">
        <w:trPr>
          <w:trHeight w:val="204"/>
        </w:trPr>
        <w:tc>
          <w:tcPr>
            <w:tcW w:w="44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FF5613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MEDICOS</w:t>
            </w:r>
          </w:p>
        </w:tc>
        <w:tc>
          <w:tcPr>
            <w:tcW w:w="91" w:type="dxa"/>
            <w:vAlign w:val="bottom"/>
          </w:tcPr>
          <w:p w14:paraId="0895DC5E" w14:textId="77777777" w:rsidR="00D82038" w:rsidRDefault="00D82038" w:rsidP="00D82038">
            <w:pPr>
              <w:rPr>
                <w:rFonts w:hint="eastAsia"/>
              </w:rPr>
            </w:pPr>
          </w:p>
        </w:tc>
        <w:tc>
          <w:tcPr>
            <w:tcW w:w="241" w:type="dxa"/>
            <w:vAlign w:val="bottom"/>
          </w:tcPr>
          <w:p w14:paraId="7833A95F" w14:textId="77777777" w:rsidR="00D82038" w:rsidRDefault="00D82038" w:rsidP="00D82038">
            <w:pPr>
              <w:rPr>
                <w:rFonts w:hint="eastAsia"/>
              </w:rPr>
            </w:pPr>
          </w:p>
        </w:tc>
        <w:tc>
          <w:tcPr>
            <w:tcW w:w="35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0F591F0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PACIENTES</w:t>
            </w:r>
          </w:p>
        </w:tc>
        <w:tc>
          <w:tcPr>
            <w:tcW w:w="257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CA67E" w14:textId="77777777" w:rsidR="00D82038" w:rsidRDefault="00D82038" w:rsidP="00D82038">
            <w:pPr>
              <w:tabs>
                <w:tab w:val="left" w:pos="330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</w:tc>
      </w:tr>
      <w:tr w:rsidR="00D82038" w14:paraId="2B6237F5" w14:textId="77777777" w:rsidTr="00D82038">
        <w:trPr>
          <w:trHeight w:val="285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E51E832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MATRICULA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745C146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145EB1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ESPECIALIDAD</w:t>
            </w:r>
          </w:p>
        </w:tc>
        <w:tc>
          <w:tcPr>
            <w:tcW w:w="91" w:type="dxa"/>
            <w:vAlign w:val="bottom"/>
          </w:tcPr>
          <w:p w14:paraId="3A8171FC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241" w:type="dxa"/>
            <w:vAlign w:val="bottom"/>
          </w:tcPr>
          <w:p w14:paraId="12FEA78B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E6E2E8D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1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3FCB3C2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3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88FFD4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TELEFONO</w:t>
            </w:r>
          </w:p>
        </w:tc>
        <w:tc>
          <w:tcPr>
            <w:tcW w:w="2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B46A6" w14:textId="3430732A" w:rsidR="00D82038" w:rsidRPr="00D82038" w:rsidRDefault="00D82038" w:rsidP="00D82038">
            <w:pPr>
              <w:tabs>
                <w:tab w:val="left" w:pos="525"/>
              </w:tabs>
              <w:rPr>
                <w:rFonts w:hint="eastAsia"/>
                <w:u w:val="single"/>
              </w:rPr>
            </w:pPr>
            <w:r>
              <w:rPr>
                <w:rFonts w:hint="eastAsia"/>
              </w:rPr>
              <w:tab/>
            </w:r>
            <w:r w:rsidRPr="00D82038">
              <w:rPr>
                <w:u w:val="single"/>
              </w:rPr>
              <w:t>Matricula</w:t>
            </w:r>
            <w:r>
              <w:rPr>
                <w:u w:val="single"/>
              </w:rPr>
              <w:t xml:space="preserve"> FK</w:t>
            </w:r>
          </w:p>
        </w:tc>
      </w:tr>
      <w:tr w:rsidR="00D82038" w14:paraId="6AAC4DAA" w14:textId="77777777" w:rsidTr="00D82038">
        <w:trPr>
          <w:trHeight w:val="285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20969D3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R3435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E2DA9DA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DA071B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Clínico</w:t>
            </w:r>
          </w:p>
        </w:tc>
        <w:tc>
          <w:tcPr>
            <w:tcW w:w="91" w:type="dxa"/>
            <w:vAlign w:val="bottom"/>
          </w:tcPr>
          <w:p w14:paraId="0F4F7AD7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241" w:type="dxa"/>
            <w:vAlign w:val="bottom"/>
          </w:tcPr>
          <w:p w14:paraId="77285063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0A0CE57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2323232</w:t>
            </w:r>
          </w:p>
        </w:tc>
        <w:tc>
          <w:tcPr>
            <w:tcW w:w="11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418BA7F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Pablo Lopez</w:t>
            </w:r>
          </w:p>
        </w:tc>
        <w:tc>
          <w:tcPr>
            <w:tcW w:w="13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B75A47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123</w:t>
            </w:r>
          </w:p>
        </w:tc>
        <w:tc>
          <w:tcPr>
            <w:tcW w:w="2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F1BD9" w14:textId="072B8E4A" w:rsidR="00D82038" w:rsidRDefault="003E48E6" w:rsidP="00D82038">
            <w:pPr>
              <w:jc w:val="center"/>
              <w:rPr>
                <w:rFonts w:hint="eastAsia"/>
              </w:rPr>
            </w:pPr>
            <w:r>
              <w:t>R3435</w:t>
            </w:r>
          </w:p>
        </w:tc>
      </w:tr>
      <w:tr w:rsidR="00D82038" w14:paraId="58A5BA76" w14:textId="77777777" w:rsidTr="00D82038">
        <w:trPr>
          <w:trHeight w:val="285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F2C5A15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R5455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388C3FA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D31A7A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Oftalmóloga</w:t>
            </w:r>
          </w:p>
        </w:tc>
        <w:tc>
          <w:tcPr>
            <w:tcW w:w="91" w:type="dxa"/>
            <w:vAlign w:val="bottom"/>
          </w:tcPr>
          <w:p w14:paraId="3DAB66D4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241" w:type="dxa"/>
            <w:vAlign w:val="bottom"/>
          </w:tcPr>
          <w:p w14:paraId="7394A8CF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91CF1AE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43434343</w:t>
            </w:r>
          </w:p>
        </w:tc>
        <w:tc>
          <w:tcPr>
            <w:tcW w:w="11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6706A04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Juan Casas</w:t>
            </w:r>
          </w:p>
        </w:tc>
        <w:tc>
          <w:tcPr>
            <w:tcW w:w="13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9FF212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323</w:t>
            </w:r>
          </w:p>
        </w:tc>
        <w:tc>
          <w:tcPr>
            <w:tcW w:w="2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6757A" w14:textId="2CFE5426" w:rsidR="00D82038" w:rsidRDefault="003E48E6" w:rsidP="00D82038">
            <w:pPr>
              <w:jc w:val="center"/>
              <w:rPr>
                <w:rFonts w:hint="eastAsia"/>
              </w:rPr>
            </w:pPr>
            <w:r>
              <w:t>R3435</w:t>
            </w:r>
          </w:p>
        </w:tc>
      </w:tr>
      <w:tr w:rsidR="00D82038" w14:paraId="35B070D0" w14:textId="77777777" w:rsidTr="00D82038">
        <w:trPr>
          <w:trHeight w:val="285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8EF2558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R2222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9789110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Pedro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61E276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Cardiólogo</w:t>
            </w:r>
          </w:p>
        </w:tc>
        <w:tc>
          <w:tcPr>
            <w:tcW w:w="91" w:type="dxa"/>
            <w:vAlign w:val="bottom"/>
          </w:tcPr>
          <w:p w14:paraId="0339A5EF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241" w:type="dxa"/>
            <w:vAlign w:val="bottom"/>
          </w:tcPr>
          <w:p w14:paraId="559F65DD" w14:textId="77777777" w:rsidR="00D82038" w:rsidRDefault="00D82038" w:rsidP="00D82038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F13B749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75356754</w:t>
            </w:r>
          </w:p>
        </w:tc>
        <w:tc>
          <w:tcPr>
            <w:tcW w:w="11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26B60DC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Sol Gomez</w:t>
            </w:r>
          </w:p>
        </w:tc>
        <w:tc>
          <w:tcPr>
            <w:tcW w:w="13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6F9CA2" w14:textId="77777777" w:rsidR="00D82038" w:rsidRDefault="00D82038" w:rsidP="00D82038">
            <w:pPr>
              <w:jc w:val="center"/>
              <w:rPr>
                <w:rFonts w:hint="eastAsia"/>
              </w:rPr>
            </w:pPr>
            <w:r>
              <w:t>777</w:t>
            </w:r>
          </w:p>
        </w:tc>
        <w:tc>
          <w:tcPr>
            <w:tcW w:w="2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8BBFC" w14:textId="14A9EC59" w:rsidR="00D82038" w:rsidRDefault="003E48E6" w:rsidP="00D82038">
            <w:pPr>
              <w:jc w:val="center"/>
              <w:rPr>
                <w:rFonts w:hint="eastAsia"/>
              </w:rPr>
            </w:pPr>
            <w:r>
              <w:t>R2222</w:t>
            </w:r>
          </w:p>
        </w:tc>
      </w:tr>
    </w:tbl>
    <w:p w14:paraId="65922A95" w14:textId="77777777" w:rsidR="00810BBC" w:rsidRDefault="00810BBC">
      <w:pPr>
        <w:rPr>
          <w:rFonts w:hint="eastAsia"/>
        </w:rPr>
      </w:pPr>
    </w:p>
    <w:p w14:paraId="7FE2EC4C" w14:textId="77777777" w:rsidR="00810BBC" w:rsidRDefault="00810BBC">
      <w:pPr>
        <w:rPr>
          <w:rFonts w:hint="eastAsia"/>
        </w:rPr>
      </w:pPr>
    </w:p>
    <w:p w14:paraId="2068D783" w14:textId="1EF74E9E" w:rsidR="00746248" w:rsidRDefault="00746248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clave principal: </w:t>
      </w:r>
      <w:r>
        <w:rPr>
          <w:rFonts w:ascii="Arial" w:hAnsi="Arial"/>
          <w:sz w:val="20"/>
          <w:u w:val="single"/>
        </w:rPr>
        <w:t>MATRICULA</w:t>
      </w:r>
      <w:r>
        <w:rPr>
          <w:rFonts w:ascii="Arial" w:hAnsi="Arial"/>
          <w:sz w:val="20"/>
        </w:rPr>
        <w:t xml:space="preserve"> y </w:t>
      </w:r>
      <w:r>
        <w:rPr>
          <w:rFonts w:ascii="Arial" w:hAnsi="Arial"/>
          <w:sz w:val="20"/>
          <w:u w:val="single"/>
        </w:rPr>
        <w:t>DNI</w:t>
      </w:r>
      <w:r>
        <w:rPr>
          <w:rFonts w:ascii="Arial" w:hAnsi="Arial"/>
          <w:sz w:val="20"/>
        </w:rPr>
        <w:t xml:space="preserve"> </w:t>
      </w:r>
    </w:p>
    <w:p w14:paraId="712086C4" w14:textId="5E4740C0" w:rsidR="00746248" w:rsidRDefault="00746248" w:rsidP="00746248">
      <w:pPr>
        <w:rPr>
          <w:rFonts w:hint="eastAsia"/>
        </w:rPr>
      </w:pPr>
      <w:r>
        <w:rPr>
          <w:rFonts w:ascii="Arial" w:hAnsi="Arial"/>
          <w:sz w:val="20"/>
        </w:rPr>
        <w:t>clave foránea:</w:t>
      </w:r>
      <w:r w:rsidR="00666378">
        <w:rPr>
          <w:rFonts w:ascii="Arial" w:hAnsi="Arial"/>
          <w:sz w:val="20"/>
        </w:rPr>
        <w:t xml:space="preserve"> </w:t>
      </w:r>
      <w:r w:rsidR="00666378" w:rsidRPr="00666378">
        <w:rPr>
          <w:rFonts w:ascii="Arial" w:hAnsi="Arial"/>
          <w:sz w:val="20"/>
          <w:u w:val="single"/>
        </w:rPr>
        <w:t>MATRICULA</w:t>
      </w:r>
    </w:p>
    <w:p w14:paraId="07DF06AA" w14:textId="12D934B1" w:rsidR="00746248" w:rsidRDefault="00746248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cardinalidad: </w:t>
      </w:r>
      <w:r w:rsidR="003A3330">
        <w:rPr>
          <w:rFonts w:ascii="Arial" w:hAnsi="Arial"/>
          <w:sz w:val="20"/>
        </w:rPr>
        <w:t>MEDICOS</w:t>
      </w:r>
      <w:r>
        <w:rPr>
          <w:rFonts w:ascii="Arial" w:hAnsi="Arial"/>
          <w:sz w:val="20"/>
        </w:rPr>
        <w:t>: (</w:t>
      </w:r>
      <w:r w:rsidR="005D0D10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 xml:space="preserve">,n) </w:t>
      </w:r>
      <w:r w:rsidR="003A3330">
        <w:rPr>
          <w:rFonts w:ascii="Arial" w:hAnsi="Arial"/>
          <w:sz w:val="20"/>
        </w:rPr>
        <w:t>PACIENTES</w:t>
      </w:r>
      <w:r>
        <w:rPr>
          <w:rFonts w:ascii="Arial" w:hAnsi="Arial"/>
          <w:sz w:val="20"/>
        </w:rPr>
        <w:t>: (</w:t>
      </w:r>
      <w:r w:rsidR="005D0D10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,1)</w:t>
      </w:r>
    </w:p>
    <w:p w14:paraId="3F2A28D4" w14:textId="3F71A5C6" w:rsidR="005D0D10" w:rsidRDefault="005D0D10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(N,1)</w:t>
      </w:r>
    </w:p>
    <w:p w14:paraId="2019FA57" w14:textId="77777777" w:rsidR="005D0D10" w:rsidRDefault="005D0D10" w:rsidP="00746248">
      <w:pPr>
        <w:rPr>
          <w:rFonts w:ascii="Arial" w:hAnsi="Arial"/>
          <w:sz w:val="20"/>
        </w:rPr>
      </w:pPr>
    </w:p>
    <w:p w14:paraId="120F6C2C" w14:textId="77777777" w:rsidR="00746248" w:rsidRDefault="00746248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diagrama de esquema:</w:t>
      </w:r>
    </w:p>
    <w:p w14:paraId="7800FA19" w14:textId="77777777" w:rsidR="00215E13" w:rsidRDefault="00215E13" w:rsidP="00746248">
      <w:pPr>
        <w:rPr>
          <w:rFonts w:ascii="Arial" w:hAnsi="Arial"/>
          <w:sz w:val="20"/>
        </w:rPr>
      </w:pPr>
    </w:p>
    <w:p w14:paraId="1A2ABF69" w14:textId="77777777" w:rsidR="0054653B" w:rsidRDefault="0054653B" w:rsidP="0054653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</w:rPr>
      </w:pPr>
    </w:p>
    <w:tbl>
      <w:tblPr>
        <w:tblStyle w:val="Tablaconcuadrcula"/>
        <w:tblpPr w:leftFromText="141" w:rightFromText="141" w:vertAnchor="text" w:horzAnchor="margin" w:tblpX="-176" w:tblpY="-172"/>
        <w:tblW w:w="0" w:type="auto"/>
        <w:tblLook w:val="04A0" w:firstRow="1" w:lastRow="0" w:firstColumn="1" w:lastColumn="0" w:noHBand="0" w:noVBand="1"/>
      </w:tblPr>
      <w:tblGrid>
        <w:gridCol w:w="1809"/>
      </w:tblGrid>
      <w:tr w:rsidR="0054653B" w14:paraId="4BDBC007" w14:textId="77777777" w:rsidTr="00666378">
        <w:tc>
          <w:tcPr>
            <w:tcW w:w="1809" w:type="dxa"/>
          </w:tcPr>
          <w:p w14:paraId="74FDE8E0" w14:textId="129B14C3" w:rsidR="0054653B" w:rsidRDefault="008F1D75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Médicos</w:t>
            </w:r>
          </w:p>
        </w:tc>
      </w:tr>
      <w:tr w:rsidR="0054653B" w14:paraId="0ABB591B" w14:textId="77777777" w:rsidTr="00666378">
        <w:tc>
          <w:tcPr>
            <w:tcW w:w="1809" w:type="dxa"/>
          </w:tcPr>
          <w:p w14:paraId="4862A0B0" w14:textId="77777777" w:rsidR="0054653B" w:rsidRDefault="0054653B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MATRICULA  PK</w:t>
            </w:r>
          </w:p>
        </w:tc>
      </w:tr>
      <w:tr w:rsidR="0054653B" w14:paraId="12353C1B" w14:textId="77777777" w:rsidTr="00666378">
        <w:tc>
          <w:tcPr>
            <w:tcW w:w="1809" w:type="dxa"/>
          </w:tcPr>
          <w:p w14:paraId="50561A21" w14:textId="77777777" w:rsidR="0054653B" w:rsidRDefault="0054653B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54653B" w14:paraId="4D2018D7" w14:textId="77777777" w:rsidTr="00666378">
        <w:tc>
          <w:tcPr>
            <w:tcW w:w="1809" w:type="dxa"/>
          </w:tcPr>
          <w:p w14:paraId="1F4FA2AA" w14:textId="77777777" w:rsidR="0054653B" w:rsidRDefault="0054653B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Especialidad</w:t>
            </w:r>
          </w:p>
        </w:tc>
      </w:tr>
    </w:tbl>
    <w:tbl>
      <w:tblPr>
        <w:tblStyle w:val="Tablaconcuadrcula"/>
        <w:tblpPr w:leftFromText="141" w:rightFromText="141" w:vertAnchor="text" w:horzAnchor="page" w:tblpX="4978" w:tblpY="-17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54653B" w14:paraId="35890E66" w14:textId="77777777" w:rsidTr="00666378">
        <w:tc>
          <w:tcPr>
            <w:tcW w:w="2660" w:type="dxa"/>
          </w:tcPr>
          <w:p w14:paraId="2AF5DF6C" w14:textId="77777777" w:rsidR="0054653B" w:rsidRDefault="0054653B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Pacientes</w:t>
            </w:r>
          </w:p>
        </w:tc>
      </w:tr>
      <w:tr w:rsidR="0054653B" w14:paraId="480CE167" w14:textId="77777777" w:rsidTr="00666378">
        <w:tc>
          <w:tcPr>
            <w:tcW w:w="2660" w:type="dxa"/>
          </w:tcPr>
          <w:p w14:paraId="65FA2290" w14:textId="77777777" w:rsidR="0054653B" w:rsidRDefault="0054653B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PK</w:t>
            </w:r>
          </w:p>
        </w:tc>
      </w:tr>
      <w:tr w:rsidR="0054653B" w14:paraId="1A6CE3A7" w14:textId="77777777" w:rsidTr="00666378">
        <w:tc>
          <w:tcPr>
            <w:tcW w:w="2660" w:type="dxa"/>
          </w:tcPr>
          <w:p w14:paraId="31300642" w14:textId="77777777" w:rsidR="0054653B" w:rsidRDefault="0054653B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54653B" w14:paraId="1166EAE4" w14:textId="77777777" w:rsidTr="00666378">
        <w:trPr>
          <w:trHeight w:val="120"/>
        </w:trPr>
        <w:tc>
          <w:tcPr>
            <w:tcW w:w="2660" w:type="dxa"/>
          </w:tcPr>
          <w:p w14:paraId="5E6630B1" w14:textId="06D22404" w:rsidR="00666378" w:rsidRDefault="008F1D75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Teléfono</w:t>
            </w:r>
          </w:p>
        </w:tc>
      </w:tr>
      <w:tr w:rsidR="00666378" w14:paraId="497132B1" w14:textId="77777777" w:rsidTr="00666378">
        <w:trPr>
          <w:trHeight w:val="120"/>
        </w:trPr>
        <w:tc>
          <w:tcPr>
            <w:tcW w:w="2660" w:type="dxa"/>
          </w:tcPr>
          <w:p w14:paraId="4391BFA0" w14:textId="531A691F" w:rsidR="00666378" w:rsidRDefault="00666378" w:rsidP="006663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MATRICULA FK/PK</w:t>
            </w:r>
          </w:p>
        </w:tc>
      </w:tr>
    </w:tbl>
    <w:p w14:paraId="344DF895" w14:textId="36005B6C" w:rsidR="0054653B" w:rsidRDefault="00000000" w:rsidP="0054653B">
      <w:pPr>
        <w:rPr>
          <w:rFonts w:hint="eastAsia"/>
        </w:rPr>
      </w:pPr>
      <w:r>
        <w:rPr>
          <w:rFonts w:hint="eastAsia"/>
          <w:noProof/>
        </w:rPr>
        <w:pict w14:anchorId="0539DB08">
          <v:shape id="_x0000_s1028" type="#_x0000_t34" style="position:absolute;margin-left:-3.7pt;margin-top:9.7pt;width:104.25pt;height:37.65pt;z-index:251663360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" adj="10795,-409654,-28282" strokecolor="black [3200]" strokeweight="1pt">
            <v:stroke endarrow="block"/>
          </v:shape>
        </w:pict>
      </w:r>
    </w:p>
    <w:p w14:paraId="2E46381C" w14:textId="77777777" w:rsidR="0054653B" w:rsidRDefault="0054653B" w:rsidP="0054653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</w:rPr>
      </w:pPr>
    </w:p>
    <w:p w14:paraId="56E344B1" w14:textId="77777777" w:rsidR="0054653B" w:rsidRDefault="0054653B" w:rsidP="0054653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</w:rPr>
      </w:pPr>
    </w:p>
    <w:p w14:paraId="67CF0ED1" w14:textId="77777777" w:rsidR="0054653B" w:rsidRDefault="0054653B" w:rsidP="0054653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</w:rPr>
      </w:pPr>
    </w:p>
    <w:p w14:paraId="3F901699" w14:textId="06D12443" w:rsidR="00810BBC" w:rsidRDefault="00810BBC">
      <w:pPr>
        <w:rPr>
          <w:rFonts w:hint="eastAsia"/>
        </w:rPr>
      </w:pPr>
    </w:p>
    <w:p w14:paraId="5FC872C5" w14:textId="77777777" w:rsidR="0054653B" w:rsidRDefault="0054653B">
      <w:pPr>
        <w:rPr>
          <w:rFonts w:ascii="Arial" w:hAnsi="Arial"/>
          <w:sz w:val="20"/>
        </w:rPr>
      </w:pPr>
    </w:p>
    <w:p w14:paraId="15BFB025" w14:textId="084F2844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3- Para el Instituto Tecnológico Beltrán se desea diseñar el modelo de Base de Datos según las siguientes consideraciones:</w:t>
      </w:r>
    </w:p>
    <w:p w14:paraId="75D536A2" w14:textId="77777777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Cada alumno tiene un docente asignado</w:t>
      </w:r>
    </w:p>
    <w:p w14:paraId="0F9DD1BA" w14:textId="77777777" w:rsidR="00810BBC" w:rsidRDefault="00810BBC">
      <w:pPr>
        <w:rPr>
          <w:rFonts w:hint="eastAsia"/>
        </w:rPr>
      </w:pPr>
    </w:p>
    <w:p w14:paraId="34837D33" w14:textId="77777777" w:rsidR="00810BBC" w:rsidRDefault="00810BBC">
      <w:pPr>
        <w:rPr>
          <w:rFonts w:hint="eastAsia"/>
        </w:rPr>
      </w:pPr>
    </w:p>
    <w:tbl>
      <w:tblPr>
        <w:tblW w:w="9666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6"/>
        <w:gridCol w:w="1197"/>
        <w:gridCol w:w="1210"/>
        <w:gridCol w:w="1379"/>
        <w:gridCol w:w="209"/>
        <w:gridCol w:w="471"/>
        <w:gridCol w:w="1347"/>
        <w:gridCol w:w="1419"/>
        <w:gridCol w:w="1258"/>
      </w:tblGrid>
      <w:tr w:rsidR="00AD0389" w14:paraId="621C61AB" w14:textId="77777777" w:rsidTr="00AD0389">
        <w:trPr>
          <w:trHeight w:val="256"/>
        </w:trPr>
        <w:tc>
          <w:tcPr>
            <w:tcW w:w="35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366E2F2" w14:textId="77777777" w:rsidR="00AD0389" w:rsidRDefault="00AD0389">
            <w:pPr>
              <w:jc w:val="center"/>
              <w:rPr>
                <w:rFonts w:hint="eastAsia"/>
              </w:rPr>
            </w:pPr>
            <w:r>
              <w:t>ALUMNOS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0BBF" w14:textId="77777777" w:rsidR="00AD0389" w:rsidRDefault="00AD0389">
            <w:pPr>
              <w:rPr>
                <w:rFonts w:hint="eastAsia"/>
              </w:rPr>
            </w:pPr>
          </w:p>
        </w:tc>
        <w:tc>
          <w:tcPr>
            <w:tcW w:w="209" w:type="dxa"/>
            <w:tcBorders>
              <w:left w:val="single" w:sz="4" w:space="0" w:color="auto"/>
            </w:tcBorders>
            <w:vAlign w:val="bottom"/>
          </w:tcPr>
          <w:p w14:paraId="0D1D3A74" w14:textId="321F3452" w:rsidR="00AD0389" w:rsidRDefault="00AD0389">
            <w:pPr>
              <w:rPr>
                <w:rFonts w:hint="eastAsia"/>
              </w:rPr>
            </w:pPr>
          </w:p>
        </w:tc>
        <w:tc>
          <w:tcPr>
            <w:tcW w:w="471" w:type="dxa"/>
            <w:vAlign w:val="bottom"/>
          </w:tcPr>
          <w:p w14:paraId="35583421" w14:textId="77777777" w:rsidR="00AD0389" w:rsidRDefault="00AD0389">
            <w:pPr>
              <w:rPr>
                <w:rFonts w:hint="eastAsia"/>
              </w:rPr>
            </w:pPr>
          </w:p>
        </w:tc>
        <w:tc>
          <w:tcPr>
            <w:tcW w:w="40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D4B47A" w14:textId="77777777" w:rsidR="00AD0389" w:rsidRDefault="00AD0389">
            <w:pPr>
              <w:jc w:val="center"/>
              <w:rPr>
                <w:rFonts w:hint="eastAsia"/>
              </w:rPr>
            </w:pPr>
            <w:r>
              <w:t>DOCENTES</w:t>
            </w:r>
          </w:p>
        </w:tc>
      </w:tr>
      <w:tr w:rsidR="00AD0389" w14:paraId="483EB37B" w14:textId="77777777" w:rsidTr="00AD0389">
        <w:trPr>
          <w:trHeight w:val="256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5DBC38C" w14:textId="77777777" w:rsidR="00AD0389" w:rsidRDefault="00AD0389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AE9B751" w14:textId="77777777" w:rsidR="00AD0389" w:rsidRDefault="00AD0389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432A4FCE" w14:textId="77777777" w:rsidR="00AD0389" w:rsidRDefault="00AD0389">
            <w:pPr>
              <w:jc w:val="center"/>
              <w:rPr>
                <w:rFonts w:hint="eastAsia"/>
              </w:rPr>
            </w:pPr>
            <w:r>
              <w:t>CARRERA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2758" w14:textId="302EBEEF" w:rsidR="00AD0389" w:rsidRPr="00AD0389" w:rsidRDefault="00AD0389">
            <w:pPr>
              <w:jc w:val="center"/>
              <w:rPr>
                <w:rFonts w:hint="eastAsia"/>
                <w:u w:val="single"/>
              </w:rPr>
            </w:pPr>
            <w:r w:rsidRPr="00AD0389">
              <w:rPr>
                <w:u w:val="single"/>
              </w:rPr>
              <w:t>Legajo FK</w:t>
            </w:r>
          </w:p>
        </w:tc>
        <w:tc>
          <w:tcPr>
            <w:tcW w:w="209" w:type="dxa"/>
            <w:tcBorders>
              <w:left w:val="single" w:sz="4" w:space="0" w:color="auto"/>
            </w:tcBorders>
            <w:vAlign w:val="bottom"/>
          </w:tcPr>
          <w:p w14:paraId="49446036" w14:textId="5EFA960C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vAlign w:val="bottom"/>
          </w:tcPr>
          <w:p w14:paraId="5F2BD14E" w14:textId="77777777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F098770" w14:textId="77777777" w:rsidR="00AD0389" w:rsidRDefault="00AD0389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LEGAJO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B9D8EF5" w14:textId="77777777" w:rsidR="00AD0389" w:rsidRDefault="00AD0389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6821A7C" w14:textId="77777777" w:rsidR="00AD0389" w:rsidRDefault="00AD0389">
            <w:pPr>
              <w:jc w:val="center"/>
              <w:rPr>
                <w:rFonts w:hint="eastAsia"/>
              </w:rPr>
            </w:pPr>
            <w:r>
              <w:t>MATERIA</w:t>
            </w:r>
          </w:p>
        </w:tc>
      </w:tr>
      <w:tr w:rsidR="00AD0389" w14:paraId="470BE36B" w14:textId="77777777" w:rsidTr="00AD0389">
        <w:trPr>
          <w:trHeight w:val="256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8784483" w14:textId="77777777" w:rsidR="00AD0389" w:rsidRDefault="00AD0389">
            <w:pPr>
              <w:jc w:val="center"/>
              <w:rPr>
                <w:rFonts w:hint="eastAsia"/>
              </w:rPr>
            </w:pPr>
            <w:r>
              <w:t>23232323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8E90C5D" w14:textId="77777777" w:rsidR="00AD0389" w:rsidRDefault="00AD0389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0F8C1D29" w14:textId="77777777" w:rsidR="00AD0389" w:rsidRDefault="00AD0389">
            <w:pPr>
              <w:jc w:val="center"/>
              <w:rPr>
                <w:rFonts w:hint="eastAsia"/>
              </w:rPr>
            </w:pPr>
            <w:r>
              <w:t>TSAS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FF53" w14:textId="267D2CE3" w:rsidR="00AD0389" w:rsidRDefault="00AD0389">
            <w:pPr>
              <w:jc w:val="center"/>
              <w:rPr>
                <w:rFonts w:hint="eastAsia"/>
              </w:rPr>
            </w:pPr>
            <w:r>
              <w:t>221</w:t>
            </w:r>
            <w:r w:rsidR="00CB340D">
              <w:t>1</w:t>
            </w:r>
          </w:p>
        </w:tc>
        <w:tc>
          <w:tcPr>
            <w:tcW w:w="209" w:type="dxa"/>
            <w:tcBorders>
              <w:left w:val="single" w:sz="4" w:space="0" w:color="auto"/>
            </w:tcBorders>
            <w:vAlign w:val="bottom"/>
          </w:tcPr>
          <w:p w14:paraId="0D476B6A" w14:textId="1A0144C5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vAlign w:val="bottom"/>
          </w:tcPr>
          <w:p w14:paraId="07F079DC" w14:textId="77777777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F7F90D0" w14:textId="77777777" w:rsidR="00AD0389" w:rsidRDefault="00AD0389">
            <w:pPr>
              <w:jc w:val="center"/>
              <w:rPr>
                <w:rFonts w:hint="eastAsia"/>
              </w:rPr>
            </w:pPr>
            <w:r>
              <w:t>2211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BE355A0" w14:textId="77777777" w:rsidR="00AD0389" w:rsidRDefault="00AD0389">
            <w:pPr>
              <w:jc w:val="center"/>
              <w:rPr>
                <w:rFonts w:hint="eastAsia"/>
              </w:rPr>
            </w:pPr>
            <w:r>
              <w:t>Expósito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58C1B3" w14:textId="77777777" w:rsidR="00AD0389" w:rsidRDefault="00AD0389">
            <w:pPr>
              <w:jc w:val="center"/>
              <w:rPr>
                <w:rFonts w:hint="eastAsia"/>
              </w:rPr>
            </w:pPr>
            <w:r>
              <w:t>Derecho Lab</w:t>
            </w:r>
          </w:p>
        </w:tc>
      </w:tr>
      <w:tr w:rsidR="00AD0389" w14:paraId="238FF410" w14:textId="77777777" w:rsidTr="00AD0389">
        <w:trPr>
          <w:trHeight w:val="256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E204F39" w14:textId="77777777" w:rsidR="00AD0389" w:rsidRDefault="00AD0389">
            <w:pPr>
              <w:jc w:val="center"/>
              <w:rPr>
                <w:rFonts w:hint="eastAsia"/>
              </w:rPr>
            </w:pPr>
            <w:r>
              <w:t>342434324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88BFEE5" w14:textId="77777777" w:rsidR="00AD0389" w:rsidRDefault="00AD0389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1DBE7215" w14:textId="77777777" w:rsidR="00AD0389" w:rsidRDefault="00AD0389">
            <w:pPr>
              <w:jc w:val="center"/>
              <w:rPr>
                <w:rFonts w:hint="eastAsia"/>
              </w:rPr>
            </w:pPr>
            <w:r>
              <w:t>TECAC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B6D5" w14:textId="108981FB" w:rsidR="00AD0389" w:rsidRDefault="00AD0389">
            <w:pPr>
              <w:jc w:val="center"/>
              <w:rPr>
                <w:rFonts w:hint="eastAsia"/>
              </w:rPr>
            </w:pPr>
            <w:r>
              <w:t>3322</w:t>
            </w:r>
          </w:p>
        </w:tc>
        <w:tc>
          <w:tcPr>
            <w:tcW w:w="209" w:type="dxa"/>
            <w:tcBorders>
              <w:left w:val="single" w:sz="4" w:space="0" w:color="auto"/>
            </w:tcBorders>
            <w:vAlign w:val="bottom"/>
          </w:tcPr>
          <w:p w14:paraId="2E2B4FC5" w14:textId="56CAF11D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vAlign w:val="bottom"/>
          </w:tcPr>
          <w:p w14:paraId="4E9FFEA0" w14:textId="77777777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AF81398" w14:textId="77777777" w:rsidR="00AD0389" w:rsidRDefault="00AD0389">
            <w:pPr>
              <w:jc w:val="center"/>
              <w:rPr>
                <w:rFonts w:hint="eastAsia"/>
              </w:rPr>
            </w:pPr>
            <w:r>
              <w:t>3322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A149565" w14:textId="77777777" w:rsidR="00AD0389" w:rsidRDefault="00AD0389">
            <w:pPr>
              <w:jc w:val="center"/>
              <w:rPr>
                <w:rFonts w:hint="eastAsia"/>
              </w:rPr>
            </w:pPr>
            <w:r>
              <w:t>Inglés 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B4222E" w14:textId="77777777" w:rsidR="00AD0389" w:rsidRDefault="00AD0389">
            <w:pPr>
              <w:jc w:val="center"/>
              <w:rPr>
                <w:rFonts w:hint="eastAsia"/>
              </w:rPr>
            </w:pPr>
            <w:r>
              <w:t>Perdomo</w:t>
            </w:r>
          </w:p>
        </w:tc>
      </w:tr>
      <w:tr w:rsidR="00AD0389" w14:paraId="082150E9" w14:textId="77777777" w:rsidTr="00AD0389">
        <w:trPr>
          <w:trHeight w:val="256"/>
        </w:trPr>
        <w:tc>
          <w:tcPr>
            <w:tcW w:w="11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492C9E0" w14:textId="77777777" w:rsidR="00AD0389" w:rsidRDefault="00AD0389">
            <w:pPr>
              <w:jc w:val="center"/>
              <w:rPr>
                <w:rFonts w:hint="eastAsia"/>
              </w:rPr>
            </w:pPr>
            <w:r>
              <w:t>76757567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E577BD3" w14:textId="77777777" w:rsidR="00AD0389" w:rsidRDefault="00AD0389">
            <w:pPr>
              <w:jc w:val="center"/>
              <w:rPr>
                <w:rFonts w:hint="eastAsia"/>
              </w:rPr>
            </w:pPr>
            <w:r>
              <w:t>Sol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2D364B9C" w14:textId="77777777" w:rsidR="00AD0389" w:rsidRDefault="00AD0389">
            <w:pPr>
              <w:jc w:val="center"/>
              <w:rPr>
                <w:rFonts w:hint="eastAsia"/>
              </w:rPr>
            </w:pPr>
            <w:r>
              <w:t>TEHST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87B8" w14:textId="6EF41556" w:rsidR="00AD0389" w:rsidRDefault="00AD0389">
            <w:pPr>
              <w:jc w:val="center"/>
              <w:rPr>
                <w:rFonts w:hint="eastAsia"/>
              </w:rPr>
            </w:pPr>
            <w:r>
              <w:t>3322</w:t>
            </w:r>
          </w:p>
        </w:tc>
        <w:tc>
          <w:tcPr>
            <w:tcW w:w="209" w:type="dxa"/>
            <w:tcBorders>
              <w:left w:val="single" w:sz="4" w:space="0" w:color="auto"/>
            </w:tcBorders>
            <w:vAlign w:val="bottom"/>
          </w:tcPr>
          <w:p w14:paraId="16FF6030" w14:textId="44C2E64A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471" w:type="dxa"/>
            <w:vAlign w:val="bottom"/>
          </w:tcPr>
          <w:p w14:paraId="5E19D3F9" w14:textId="77777777" w:rsidR="00AD0389" w:rsidRDefault="00AD0389">
            <w:pPr>
              <w:jc w:val="center"/>
              <w:rPr>
                <w:rFonts w:hint="eastAsia"/>
              </w:rPr>
            </w:pP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FE5DCB0" w14:textId="77777777" w:rsidR="00AD0389" w:rsidRDefault="00AD0389">
            <w:pPr>
              <w:jc w:val="center"/>
              <w:rPr>
                <w:rFonts w:hint="eastAsia"/>
              </w:rPr>
            </w:pPr>
            <w:r>
              <w:t>6655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0500E9F" w14:textId="77777777" w:rsidR="00AD0389" w:rsidRDefault="00AD0389">
            <w:pPr>
              <w:jc w:val="center"/>
              <w:rPr>
                <w:rFonts w:hint="eastAsia"/>
              </w:rPr>
            </w:pPr>
            <w:r>
              <w:t>Comp. 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A4DDCEE" w14:textId="77777777" w:rsidR="00AD0389" w:rsidRDefault="00AD0389">
            <w:pPr>
              <w:jc w:val="center"/>
              <w:rPr>
                <w:rFonts w:hint="eastAsia"/>
              </w:rPr>
            </w:pPr>
            <w:r>
              <w:t>Scudero</w:t>
            </w:r>
          </w:p>
        </w:tc>
      </w:tr>
    </w:tbl>
    <w:p w14:paraId="0129A1D6" w14:textId="77777777" w:rsidR="00810BBC" w:rsidRDefault="00810BBC">
      <w:pPr>
        <w:rPr>
          <w:rFonts w:hint="eastAsia"/>
        </w:rPr>
      </w:pPr>
    </w:p>
    <w:p w14:paraId="162E1C54" w14:textId="07BD43AA" w:rsidR="00746248" w:rsidRDefault="00746248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clave principal: </w:t>
      </w:r>
      <w:r>
        <w:rPr>
          <w:rFonts w:ascii="Arial" w:hAnsi="Arial"/>
          <w:sz w:val="20"/>
          <w:u w:val="single"/>
        </w:rPr>
        <w:t>DNI</w:t>
      </w:r>
      <w:r>
        <w:rPr>
          <w:rFonts w:ascii="Arial" w:hAnsi="Arial"/>
          <w:sz w:val="20"/>
        </w:rPr>
        <w:t xml:space="preserve"> y </w:t>
      </w:r>
      <w:r>
        <w:rPr>
          <w:rFonts w:ascii="Arial" w:hAnsi="Arial"/>
          <w:sz w:val="20"/>
          <w:u w:val="single"/>
        </w:rPr>
        <w:t>LEGAJO</w:t>
      </w:r>
      <w:r>
        <w:rPr>
          <w:rFonts w:ascii="Arial" w:hAnsi="Arial"/>
          <w:sz w:val="20"/>
        </w:rPr>
        <w:t xml:space="preserve"> </w:t>
      </w:r>
    </w:p>
    <w:p w14:paraId="02018475" w14:textId="207B7E08" w:rsidR="00746248" w:rsidRDefault="00746248" w:rsidP="00746248">
      <w:pPr>
        <w:rPr>
          <w:rFonts w:hint="eastAsia"/>
        </w:rPr>
      </w:pPr>
      <w:r>
        <w:rPr>
          <w:rFonts w:ascii="Arial" w:hAnsi="Arial"/>
          <w:sz w:val="20"/>
        </w:rPr>
        <w:t xml:space="preserve">clave foránea: </w:t>
      </w:r>
      <w:r w:rsidR="00556654">
        <w:rPr>
          <w:rFonts w:ascii="Arial" w:hAnsi="Arial"/>
          <w:sz w:val="20"/>
        </w:rPr>
        <w:t>LEGAJO</w:t>
      </w:r>
    </w:p>
    <w:p w14:paraId="0F4329FD" w14:textId="63B24027" w:rsidR="00746248" w:rsidRDefault="00746248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cardinalidad: </w:t>
      </w:r>
      <w:r w:rsidR="003A3330">
        <w:rPr>
          <w:rFonts w:ascii="Arial" w:hAnsi="Arial"/>
          <w:sz w:val="20"/>
        </w:rPr>
        <w:t>ALUMNOS</w:t>
      </w:r>
      <w:r>
        <w:rPr>
          <w:rFonts w:ascii="Arial" w:hAnsi="Arial"/>
          <w:sz w:val="20"/>
        </w:rPr>
        <w:t>: (</w:t>
      </w:r>
      <w:r w:rsidR="00F5701F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 xml:space="preserve">,1) </w:t>
      </w:r>
      <w:r w:rsidR="003A3330">
        <w:rPr>
          <w:rFonts w:ascii="Arial" w:hAnsi="Arial"/>
          <w:sz w:val="20"/>
        </w:rPr>
        <w:t>DOCENTES</w:t>
      </w:r>
      <w:r>
        <w:rPr>
          <w:rFonts w:ascii="Arial" w:hAnsi="Arial"/>
          <w:sz w:val="20"/>
        </w:rPr>
        <w:t>: (</w:t>
      </w:r>
      <w:r w:rsidR="00F5701F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,n)</w:t>
      </w:r>
    </w:p>
    <w:p w14:paraId="7A5C110E" w14:textId="3A234603" w:rsidR="00327EF5" w:rsidRDefault="00327EF5" w:rsidP="0074624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(1,N)</w:t>
      </w:r>
    </w:p>
    <w:p w14:paraId="1EAE8C35" w14:textId="77777777" w:rsidR="00746248" w:rsidRDefault="00746248" w:rsidP="00746248">
      <w:pPr>
        <w:rPr>
          <w:rFonts w:hint="eastAsia"/>
        </w:rPr>
      </w:pPr>
      <w:r>
        <w:rPr>
          <w:rFonts w:ascii="Arial" w:hAnsi="Arial"/>
          <w:sz w:val="20"/>
        </w:rPr>
        <w:t>diagrama de esquema:</w:t>
      </w:r>
    </w:p>
    <w:p w14:paraId="46A0AB11" w14:textId="77777777" w:rsidR="00746248" w:rsidRDefault="00746248" w:rsidP="00746248">
      <w:pPr>
        <w:rPr>
          <w:rFonts w:hint="eastAsia"/>
        </w:rPr>
      </w:pPr>
    </w:p>
    <w:tbl>
      <w:tblPr>
        <w:tblStyle w:val="Tablaconcuadrcula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809"/>
      </w:tblGrid>
      <w:tr w:rsidR="00C40952" w14:paraId="2FA6A868" w14:textId="77777777" w:rsidTr="000E7D9E">
        <w:tc>
          <w:tcPr>
            <w:tcW w:w="1809" w:type="dxa"/>
          </w:tcPr>
          <w:p w14:paraId="7CE31B99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Alumnos</w:t>
            </w:r>
          </w:p>
        </w:tc>
      </w:tr>
      <w:tr w:rsidR="00C40952" w14:paraId="7548894C" w14:textId="77777777" w:rsidTr="000E7D9E">
        <w:tc>
          <w:tcPr>
            <w:tcW w:w="1809" w:type="dxa"/>
          </w:tcPr>
          <w:p w14:paraId="27975FF2" w14:textId="2FB3EE8D" w:rsidR="00C40952" w:rsidRDefault="00BD04DD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PK</w:t>
            </w:r>
          </w:p>
        </w:tc>
      </w:tr>
      <w:tr w:rsidR="00C40952" w14:paraId="6B70C9B4" w14:textId="77777777" w:rsidTr="000E7D9E">
        <w:tc>
          <w:tcPr>
            <w:tcW w:w="1809" w:type="dxa"/>
          </w:tcPr>
          <w:p w14:paraId="7AC82643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C40952" w14:paraId="7D8F2A9A" w14:textId="77777777" w:rsidTr="000E7D9E">
        <w:trPr>
          <w:trHeight w:val="120"/>
        </w:trPr>
        <w:tc>
          <w:tcPr>
            <w:tcW w:w="1809" w:type="dxa"/>
          </w:tcPr>
          <w:p w14:paraId="60F6F7D9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</w:t>
            </w:r>
          </w:p>
        </w:tc>
      </w:tr>
      <w:tr w:rsidR="00C40952" w14:paraId="6EA12C35" w14:textId="77777777" w:rsidTr="000E7D9E">
        <w:trPr>
          <w:trHeight w:val="120"/>
        </w:trPr>
        <w:tc>
          <w:tcPr>
            <w:tcW w:w="1809" w:type="dxa"/>
          </w:tcPr>
          <w:p w14:paraId="78624FED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LEGAJO FK/PK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9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C40952" w14:paraId="3AFD7975" w14:textId="77777777" w:rsidTr="004B4DBD">
        <w:tc>
          <w:tcPr>
            <w:tcW w:w="1555" w:type="dxa"/>
          </w:tcPr>
          <w:p w14:paraId="3829E9DC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Docentes</w:t>
            </w:r>
          </w:p>
        </w:tc>
      </w:tr>
      <w:tr w:rsidR="00C40952" w14:paraId="33E8A70B" w14:textId="77777777" w:rsidTr="004B4DBD">
        <w:tc>
          <w:tcPr>
            <w:tcW w:w="1555" w:type="dxa"/>
          </w:tcPr>
          <w:p w14:paraId="292963DC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LEGAJO PK</w:t>
            </w:r>
          </w:p>
        </w:tc>
      </w:tr>
      <w:tr w:rsidR="00C40952" w14:paraId="3489022F" w14:textId="77777777" w:rsidTr="004B4DBD">
        <w:tc>
          <w:tcPr>
            <w:tcW w:w="1555" w:type="dxa"/>
          </w:tcPr>
          <w:p w14:paraId="7F5D2CB4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C40952" w14:paraId="454EF6B8" w14:textId="77777777" w:rsidTr="004B4DBD">
        <w:trPr>
          <w:trHeight w:val="120"/>
        </w:trPr>
        <w:tc>
          <w:tcPr>
            <w:tcW w:w="1555" w:type="dxa"/>
          </w:tcPr>
          <w:p w14:paraId="0725843E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Materia</w:t>
            </w:r>
          </w:p>
        </w:tc>
      </w:tr>
    </w:tbl>
    <w:p w14:paraId="015BD387" w14:textId="77777777" w:rsidR="00C40952" w:rsidRDefault="00C40952" w:rsidP="00C40952">
      <w:pPr>
        <w:rPr>
          <w:rFonts w:hint="eastAsia"/>
        </w:rPr>
      </w:pPr>
    </w:p>
    <w:p w14:paraId="3ACE9DFC" w14:textId="717243E2" w:rsidR="00C40952" w:rsidRDefault="00000000" w:rsidP="00C40952">
      <w:pPr>
        <w:rPr>
          <w:rFonts w:hint="eastAsia"/>
        </w:rPr>
      </w:pPr>
      <w:r>
        <w:rPr>
          <w:rFonts w:hint="eastAsia"/>
          <w:noProof/>
        </w:rPr>
        <w:pict w14:anchorId="439E4C8B">
          <v:shape id="_x0000_s1029" type="#_x0000_t34" style="position:absolute;margin-left:-2.7pt;margin-top:11.95pt;width:106.95pt;height:39.6pt;rotation:180;flip:y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" adj="10795,164455,-50551" strokecolor="black [3200]" strokeweight="1pt">
            <v:stroke endarrow="block"/>
          </v:shape>
        </w:pict>
      </w:r>
    </w:p>
    <w:p w14:paraId="238FB261" w14:textId="6D5F05E6" w:rsidR="00C40952" w:rsidRDefault="00C40952" w:rsidP="00C40952">
      <w:pPr>
        <w:textAlignment w:val="baseline"/>
        <w:rPr>
          <w:rFonts w:eastAsia="Times New Roman" w:cs="Segoe UI"/>
          <w:kern w:val="0"/>
          <w:lang w:eastAsia="es-AR"/>
        </w:rPr>
      </w:pPr>
    </w:p>
    <w:p w14:paraId="5ABAEC68" w14:textId="77777777" w:rsidR="00C40952" w:rsidRDefault="00C40952" w:rsidP="00C40952">
      <w:pPr>
        <w:textAlignment w:val="baseline"/>
        <w:rPr>
          <w:rFonts w:eastAsia="Times New Roman" w:cs="Segoe UI"/>
          <w:kern w:val="0"/>
          <w:lang w:eastAsia="es-AR"/>
        </w:rPr>
      </w:pPr>
    </w:p>
    <w:p w14:paraId="35324225" w14:textId="2BAFE698" w:rsidR="00810BBC" w:rsidRDefault="00810BBC">
      <w:pPr>
        <w:rPr>
          <w:rFonts w:hint="eastAsia"/>
        </w:rPr>
      </w:pPr>
    </w:p>
    <w:p w14:paraId="6A26EE21" w14:textId="77777777" w:rsidR="00C40952" w:rsidRDefault="00C40952">
      <w:pPr>
        <w:rPr>
          <w:rFonts w:ascii="Arial" w:hAnsi="Arial"/>
          <w:sz w:val="20"/>
        </w:rPr>
      </w:pPr>
    </w:p>
    <w:p w14:paraId="3EDAFEDE" w14:textId="77777777" w:rsidR="00C40952" w:rsidRDefault="00C40952">
      <w:pPr>
        <w:rPr>
          <w:rFonts w:ascii="Arial" w:hAnsi="Arial"/>
          <w:sz w:val="20"/>
        </w:rPr>
      </w:pPr>
    </w:p>
    <w:p w14:paraId="5B0B7541" w14:textId="77777777" w:rsidR="00C40952" w:rsidRDefault="00C40952">
      <w:pPr>
        <w:rPr>
          <w:rFonts w:ascii="Arial" w:hAnsi="Arial"/>
          <w:sz w:val="20"/>
        </w:rPr>
      </w:pPr>
    </w:p>
    <w:p w14:paraId="64205025" w14:textId="727058CC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4- Para una entidad Financiera se desea diseñar el modelo de Base de Datos para registrar la información de las cuentas en las sucursales.</w:t>
      </w:r>
    </w:p>
    <w:p w14:paraId="46AF8474" w14:textId="77777777" w:rsidR="00810BBC" w:rsidRDefault="00000E54">
      <w:pPr>
        <w:rPr>
          <w:rFonts w:hint="eastAsia"/>
        </w:rPr>
      </w:pPr>
      <w:r>
        <w:rPr>
          <w:rFonts w:ascii="Arial" w:hAnsi="Arial"/>
          <w:sz w:val="20"/>
        </w:rPr>
        <w:t>Diseñar las tablas con sus campos, teniendo en cuenta que cada sucursal puede tener muchas cuentas, pero una cuenta solo puede estar radicada en una sucursal.</w:t>
      </w:r>
    </w:p>
    <w:p w14:paraId="5679329A" w14:textId="77777777" w:rsidR="00810BBC" w:rsidRDefault="00000E5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Identificar clave principal, clave foránea, cardinalidad y modelar el diagrama de esquema de como quedarían las tablas.</w:t>
      </w:r>
    </w:p>
    <w:p w14:paraId="14A12353" w14:textId="77777777" w:rsidR="00556654" w:rsidRDefault="00556654">
      <w:pPr>
        <w:rPr>
          <w:rFonts w:ascii="Arial" w:hAnsi="Arial"/>
          <w:sz w:val="20"/>
        </w:rPr>
      </w:pPr>
    </w:p>
    <w:p w14:paraId="6B411DD4" w14:textId="77777777" w:rsidR="00556654" w:rsidRDefault="00556654" w:rsidP="00556654">
      <w:pPr>
        <w:rPr>
          <w:rFonts w:hint="eastAsia"/>
        </w:rPr>
      </w:pPr>
    </w:p>
    <w:tbl>
      <w:tblPr>
        <w:tblW w:w="10065" w:type="dxa"/>
        <w:tblInd w:w="-11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6"/>
        <w:gridCol w:w="1219"/>
        <w:gridCol w:w="1566"/>
        <w:gridCol w:w="863"/>
        <w:gridCol w:w="552"/>
        <w:gridCol w:w="1423"/>
        <w:gridCol w:w="1485"/>
        <w:gridCol w:w="1631"/>
      </w:tblGrid>
      <w:tr w:rsidR="00556654" w14:paraId="0EF2E0BC" w14:textId="77777777" w:rsidTr="00556654">
        <w:trPr>
          <w:trHeight w:val="256"/>
        </w:trPr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2233D8" w14:textId="2B6CAEC1" w:rsidR="00556654" w:rsidRDefault="00556654" w:rsidP="00C478E4">
            <w:pPr>
              <w:jc w:val="center"/>
              <w:rPr>
                <w:rFonts w:hint="eastAsia"/>
              </w:rPr>
            </w:pPr>
            <w:r>
              <w:t>CUENTA</w:t>
            </w:r>
          </w:p>
        </w:tc>
        <w:tc>
          <w:tcPr>
            <w:tcW w:w="863" w:type="dxa"/>
            <w:vAlign w:val="bottom"/>
          </w:tcPr>
          <w:p w14:paraId="072BB99E" w14:textId="77777777" w:rsidR="00556654" w:rsidRDefault="00556654" w:rsidP="00C478E4">
            <w:pPr>
              <w:rPr>
                <w:rFonts w:hint="eastAsia"/>
              </w:rPr>
            </w:pPr>
          </w:p>
        </w:tc>
        <w:tc>
          <w:tcPr>
            <w:tcW w:w="552" w:type="dxa"/>
            <w:vAlign w:val="bottom"/>
          </w:tcPr>
          <w:p w14:paraId="337C9533" w14:textId="77777777" w:rsidR="00556654" w:rsidRDefault="00556654" w:rsidP="00C478E4">
            <w:pPr>
              <w:rPr>
                <w:rFonts w:hint="eastAsia"/>
              </w:rPr>
            </w:pPr>
          </w:p>
        </w:tc>
        <w:tc>
          <w:tcPr>
            <w:tcW w:w="45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74A536" w14:textId="65A8C2D0" w:rsidR="00556654" w:rsidRDefault="00556654" w:rsidP="00C478E4">
            <w:pPr>
              <w:jc w:val="center"/>
              <w:rPr>
                <w:rFonts w:hint="eastAsia"/>
              </w:rPr>
            </w:pPr>
            <w:r>
              <w:t>SUCURSALES</w:t>
            </w:r>
          </w:p>
        </w:tc>
      </w:tr>
      <w:tr w:rsidR="00556654" w14:paraId="1B805113" w14:textId="77777777" w:rsidTr="00556654">
        <w:trPr>
          <w:trHeight w:val="256"/>
        </w:trPr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6A45727" w14:textId="3E59B42A" w:rsidR="00556654" w:rsidRPr="00556654" w:rsidRDefault="00556654" w:rsidP="00C478E4">
            <w:pPr>
              <w:jc w:val="center"/>
              <w:rPr>
                <w:rFonts w:hint="eastAsia"/>
                <w:u w:val="single"/>
              </w:rPr>
            </w:pPr>
            <w:r w:rsidRPr="00556654">
              <w:rPr>
                <w:u w:val="single"/>
              </w:rPr>
              <w:t>LEG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9B03841" w14:textId="77777777" w:rsidR="00556654" w:rsidRDefault="00556654" w:rsidP="00C478E4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6ADB39" w14:textId="3FA86B95" w:rsidR="00556654" w:rsidRPr="0005292A" w:rsidRDefault="0005292A" w:rsidP="00C478E4">
            <w:pPr>
              <w:jc w:val="center"/>
              <w:rPr>
                <w:rFonts w:hint="eastAsia"/>
                <w:u w:val="single"/>
              </w:rPr>
            </w:pPr>
            <w:r w:rsidRPr="0005292A">
              <w:rPr>
                <w:rFonts w:ascii="Arial" w:hAnsi="Arial"/>
                <w:sz w:val="20"/>
                <w:u w:val="single"/>
              </w:rPr>
              <w:t>NRO FK</w:t>
            </w:r>
          </w:p>
        </w:tc>
        <w:tc>
          <w:tcPr>
            <w:tcW w:w="863" w:type="dxa"/>
            <w:vAlign w:val="bottom"/>
          </w:tcPr>
          <w:p w14:paraId="7668E9BA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552" w:type="dxa"/>
            <w:vAlign w:val="bottom"/>
          </w:tcPr>
          <w:p w14:paraId="31DB8479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D75F231" w14:textId="4EC6A045" w:rsidR="00556654" w:rsidRPr="003A3330" w:rsidRDefault="00556654" w:rsidP="00C478E4">
            <w:pPr>
              <w:jc w:val="center"/>
              <w:rPr>
                <w:rFonts w:hint="eastAsia"/>
                <w:u w:val="single"/>
              </w:rPr>
            </w:pPr>
            <w:r w:rsidRPr="003A3330">
              <w:rPr>
                <w:u w:val="single"/>
              </w:rPr>
              <w:t>NRO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0D932A5" w14:textId="71E09DB5" w:rsidR="00556654" w:rsidRDefault="00556654" w:rsidP="00C478E4">
            <w:pPr>
              <w:jc w:val="center"/>
              <w:rPr>
                <w:rFonts w:hint="eastAsia"/>
              </w:rPr>
            </w:pPr>
            <w:r>
              <w:t>SALDO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78AC8B" w14:textId="510F17FC" w:rsidR="00556654" w:rsidRDefault="00556654" w:rsidP="00C478E4">
            <w:pPr>
              <w:jc w:val="center"/>
              <w:rPr>
                <w:rFonts w:hint="eastAsia"/>
              </w:rPr>
            </w:pPr>
          </w:p>
        </w:tc>
      </w:tr>
      <w:tr w:rsidR="00556654" w14:paraId="57EC0274" w14:textId="77777777" w:rsidTr="00556654">
        <w:trPr>
          <w:trHeight w:val="256"/>
        </w:trPr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4B3140E" w14:textId="42E45C0A" w:rsidR="00556654" w:rsidRDefault="00556654" w:rsidP="00C478E4">
            <w:pPr>
              <w:jc w:val="center"/>
              <w:rPr>
                <w:rFonts w:hint="eastAsia"/>
              </w:rPr>
            </w:pPr>
            <w:r>
              <w:t>001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51521E0" w14:textId="77777777" w:rsidR="00556654" w:rsidRDefault="00556654" w:rsidP="00C478E4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C1381D" w14:textId="71C60772" w:rsidR="00556654" w:rsidRDefault="0005292A" w:rsidP="00C478E4">
            <w:pPr>
              <w:jc w:val="center"/>
              <w:rPr>
                <w:rFonts w:hint="eastAsia"/>
              </w:rPr>
            </w:pPr>
            <w:r>
              <w:t>001</w:t>
            </w:r>
            <w:r w:rsidR="00CF2D11">
              <w:t>-001</w:t>
            </w:r>
          </w:p>
        </w:tc>
        <w:tc>
          <w:tcPr>
            <w:tcW w:w="863" w:type="dxa"/>
            <w:vAlign w:val="bottom"/>
          </w:tcPr>
          <w:p w14:paraId="0D926AAF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552" w:type="dxa"/>
            <w:vAlign w:val="bottom"/>
          </w:tcPr>
          <w:p w14:paraId="45136D40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5531A80" w14:textId="3A6727E8" w:rsidR="00556654" w:rsidRDefault="00556654" w:rsidP="00C478E4">
            <w:pPr>
              <w:jc w:val="center"/>
              <w:rPr>
                <w:rFonts w:hint="eastAsia"/>
              </w:rPr>
            </w:pPr>
            <w:r>
              <w:t>001-001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02C69B5" w14:textId="7E8A1C34" w:rsidR="00556654" w:rsidRDefault="00556654" w:rsidP="00C478E4">
            <w:pPr>
              <w:jc w:val="center"/>
              <w:rPr>
                <w:rFonts w:hint="eastAsia"/>
              </w:rPr>
            </w:pPr>
            <w:r>
              <w:t>30000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E009FD" w14:textId="7BCC194B" w:rsidR="00556654" w:rsidRDefault="00556654" w:rsidP="00C478E4">
            <w:pPr>
              <w:jc w:val="center"/>
              <w:rPr>
                <w:rFonts w:hint="eastAsia"/>
              </w:rPr>
            </w:pPr>
          </w:p>
        </w:tc>
      </w:tr>
      <w:tr w:rsidR="00556654" w14:paraId="2DB1827E" w14:textId="77777777" w:rsidTr="00556654">
        <w:trPr>
          <w:trHeight w:val="256"/>
        </w:trPr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4270A4A" w14:textId="580D9D4E" w:rsidR="00556654" w:rsidRDefault="00556654" w:rsidP="00C478E4">
            <w:pPr>
              <w:jc w:val="center"/>
              <w:rPr>
                <w:rFonts w:hint="eastAsia"/>
              </w:rPr>
            </w:pPr>
            <w:r>
              <w:t>002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8C26CCF" w14:textId="77777777" w:rsidR="00556654" w:rsidRDefault="00556654" w:rsidP="00C478E4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D51652" w14:textId="49323692" w:rsidR="00556654" w:rsidRDefault="00CF2D11" w:rsidP="00C478E4">
            <w:pPr>
              <w:jc w:val="center"/>
              <w:rPr>
                <w:rFonts w:hint="eastAsia"/>
              </w:rPr>
            </w:pPr>
            <w:r>
              <w:t>001-002</w:t>
            </w:r>
          </w:p>
        </w:tc>
        <w:tc>
          <w:tcPr>
            <w:tcW w:w="863" w:type="dxa"/>
            <w:vAlign w:val="bottom"/>
          </w:tcPr>
          <w:p w14:paraId="2AC60874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552" w:type="dxa"/>
            <w:vAlign w:val="bottom"/>
          </w:tcPr>
          <w:p w14:paraId="0A3F1A9E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1ECD606" w14:textId="47FD7004" w:rsidR="00556654" w:rsidRDefault="00556654" w:rsidP="00C478E4">
            <w:pPr>
              <w:jc w:val="center"/>
              <w:rPr>
                <w:rFonts w:hint="eastAsia"/>
              </w:rPr>
            </w:pPr>
            <w:r>
              <w:t>001-002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5DB679D" w14:textId="2E83BF75" w:rsidR="00556654" w:rsidRDefault="00556654" w:rsidP="00C478E4">
            <w:pPr>
              <w:jc w:val="center"/>
              <w:rPr>
                <w:rFonts w:hint="eastAsia"/>
              </w:rPr>
            </w:pPr>
            <w:r>
              <w:t>500000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22DE28" w14:textId="4B17FE15" w:rsidR="00556654" w:rsidRDefault="00556654" w:rsidP="00C478E4">
            <w:pPr>
              <w:jc w:val="center"/>
              <w:rPr>
                <w:rFonts w:hint="eastAsia"/>
              </w:rPr>
            </w:pPr>
          </w:p>
        </w:tc>
      </w:tr>
      <w:tr w:rsidR="00556654" w14:paraId="715F5F35" w14:textId="77777777" w:rsidTr="00556654">
        <w:trPr>
          <w:trHeight w:val="256"/>
        </w:trPr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DE7ED13" w14:textId="2C4D9619" w:rsidR="00556654" w:rsidRDefault="00556654" w:rsidP="00C478E4">
            <w:pPr>
              <w:jc w:val="center"/>
              <w:rPr>
                <w:rFonts w:hint="eastAsia"/>
              </w:rPr>
            </w:pPr>
            <w:r>
              <w:t>003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57EA874" w14:textId="77777777" w:rsidR="00556654" w:rsidRDefault="00556654" w:rsidP="00C478E4">
            <w:pPr>
              <w:jc w:val="center"/>
              <w:rPr>
                <w:rFonts w:hint="eastAsia"/>
              </w:rPr>
            </w:pPr>
            <w:r>
              <w:t>Sol</w:t>
            </w:r>
          </w:p>
        </w:tc>
        <w:tc>
          <w:tcPr>
            <w:tcW w:w="1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711269C" w14:textId="33CFF8B2" w:rsidR="00556654" w:rsidRDefault="00CF2D11" w:rsidP="00C478E4">
            <w:pPr>
              <w:jc w:val="center"/>
              <w:rPr>
                <w:rFonts w:hint="eastAsia"/>
              </w:rPr>
            </w:pPr>
            <w:r>
              <w:t>001-003</w:t>
            </w:r>
          </w:p>
        </w:tc>
        <w:tc>
          <w:tcPr>
            <w:tcW w:w="863" w:type="dxa"/>
            <w:vAlign w:val="bottom"/>
          </w:tcPr>
          <w:p w14:paraId="2802F88E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552" w:type="dxa"/>
            <w:vAlign w:val="bottom"/>
          </w:tcPr>
          <w:p w14:paraId="150616D0" w14:textId="77777777" w:rsidR="00556654" w:rsidRDefault="00556654" w:rsidP="00C478E4">
            <w:pPr>
              <w:jc w:val="center"/>
              <w:rPr>
                <w:rFonts w:hint="eastAsia"/>
              </w:rPr>
            </w:pP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5A5D805" w14:textId="0B13D579" w:rsidR="00556654" w:rsidRDefault="00556654" w:rsidP="00C478E4">
            <w:pPr>
              <w:jc w:val="center"/>
              <w:rPr>
                <w:rFonts w:hint="eastAsia"/>
              </w:rPr>
            </w:pPr>
            <w:r>
              <w:t>001-003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65D02F8" w14:textId="73C1F5B5" w:rsidR="00556654" w:rsidRDefault="00556654" w:rsidP="00C478E4">
            <w:pPr>
              <w:jc w:val="center"/>
              <w:rPr>
                <w:rFonts w:hint="eastAsia"/>
              </w:rPr>
            </w:pPr>
            <w:r>
              <w:t>20000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47C50E" w14:textId="5FF33D04" w:rsidR="00556654" w:rsidRDefault="00556654" w:rsidP="00C478E4">
            <w:pPr>
              <w:jc w:val="center"/>
              <w:rPr>
                <w:rFonts w:hint="eastAsia"/>
              </w:rPr>
            </w:pPr>
          </w:p>
        </w:tc>
      </w:tr>
    </w:tbl>
    <w:p w14:paraId="78FBB44E" w14:textId="77777777" w:rsidR="00556654" w:rsidRDefault="00556654">
      <w:pPr>
        <w:rPr>
          <w:rFonts w:hint="eastAsia"/>
        </w:rPr>
      </w:pPr>
    </w:p>
    <w:p w14:paraId="42B60686" w14:textId="45A58E4C" w:rsidR="003A3330" w:rsidRDefault="003A3330" w:rsidP="003A333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clave principal: </w:t>
      </w:r>
      <w:r w:rsidR="005360E9">
        <w:rPr>
          <w:rFonts w:ascii="Arial" w:hAnsi="Arial"/>
          <w:sz w:val="20"/>
          <w:u w:val="single"/>
        </w:rPr>
        <w:t>LEG</w:t>
      </w:r>
      <w:r>
        <w:rPr>
          <w:rFonts w:ascii="Arial" w:hAnsi="Arial"/>
          <w:sz w:val="20"/>
        </w:rPr>
        <w:t xml:space="preserve"> y </w:t>
      </w:r>
      <w:r>
        <w:rPr>
          <w:rFonts w:ascii="Arial" w:hAnsi="Arial"/>
          <w:sz w:val="20"/>
          <w:u w:val="single"/>
        </w:rPr>
        <w:t>NRO</w:t>
      </w:r>
    </w:p>
    <w:p w14:paraId="5C2516AC" w14:textId="1D9020FD" w:rsidR="003A3330" w:rsidRDefault="003A3330" w:rsidP="003A3330">
      <w:pPr>
        <w:rPr>
          <w:rFonts w:hint="eastAsia"/>
        </w:rPr>
      </w:pPr>
      <w:r>
        <w:rPr>
          <w:rFonts w:ascii="Arial" w:hAnsi="Arial"/>
          <w:sz w:val="20"/>
        </w:rPr>
        <w:t>clave foránea: NRO</w:t>
      </w:r>
    </w:p>
    <w:p w14:paraId="15E3B614" w14:textId="4E24E4BD" w:rsidR="003A3330" w:rsidRDefault="003A3330" w:rsidP="003A333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cardinalidad: CUENTA: (</w:t>
      </w:r>
      <w:r w:rsidR="00EF7E6B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,1) SUCURSALES: (</w:t>
      </w:r>
      <w:r w:rsidR="00EF7E6B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,N)</w:t>
      </w:r>
    </w:p>
    <w:p w14:paraId="4A4A6E68" w14:textId="77B40AA5" w:rsidR="002523C4" w:rsidRDefault="002523C4" w:rsidP="003A333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(1,N)</w:t>
      </w:r>
    </w:p>
    <w:p w14:paraId="5BCCDED4" w14:textId="77777777" w:rsidR="003A3330" w:rsidRDefault="003A3330" w:rsidP="003A3330">
      <w:pPr>
        <w:rPr>
          <w:rFonts w:hint="eastAsia"/>
        </w:rPr>
      </w:pPr>
      <w:r>
        <w:rPr>
          <w:rFonts w:ascii="Arial" w:hAnsi="Arial"/>
          <w:sz w:val="20"/>
        </w:rPr>
        <w:t>diagrama de esquema:</w:t>
      </w:r>
    </w:p>
    <w:p w14:paraId="3E59D508" w14:textId="77777777" w:rsidR="00410A71" w:rsidRDefault="00410A71" w:rsidP="00410A71">
      <w:pPr>
        <w:rPr>
          <w:rFonts w:hint="eastAsia"/>
        </w:rPr>
      </w:pPr>
    </w:p>
    <w:p w14:paraId="14173556" w14:textId="77777777" w:rsidR="00E25A1F" w:rsidRDefault="00E25A1F" w:rsidP="00C40952">
      <w:pPr>
        <w:tabs>
          <w:tab w:val="left" w:pos="2356"/>
        </w:tabs>
        <w:rPr>
          <w:rFonts w:hint="eastAsia"/>
        </w:rPr>
      </w:pPr>
    </w:p>
    <w:p w14:paraId="35534586" w14:textId="77777777" w:rsidR="00E25A1F" w:rsidRDefault="00E25A1F" w:rsidP="00C40952">
      <w:pPr>
        <w:tabs>
          <w:tab w:val="left" w:pos="2356"/>
        </w:tabs>
        <w:rPr>
          <w:rFonts w:hint="eastAsia"/>
        </w:rPr>
      </w:pPr>
    </w:p>
    <w:p w14:paraId="29452AF4" w14:textId="77777777" w:rsidR="00E25A1F" w:rsidRDefault="00E25A1F" w:rsidP="00C40952">
      <w:pPr>
        <w:tabs>
          <w:tab w:val="left" w:pos="2356"/>
        </w:tabs>
        <w:rPr>
          <w:rFonts w:hint="eastAsia"/>
        </w:rPr>
      </w:pPr>
    </w:p>
    <w:p w14:paraId="180F1D52" w14:textId="569EE85D" w:rsidR="00C40952" w:rsidRPr="001D213C" w:rsidRDefault="00C40952" w:rsidP="00C40952">
      <w:pPr>
        <w:tabs>
          <w:tab w:val="left" w:pos="2356"/>
        </w:tabs>
        <w:rPr>
          <w:rFonts w:hint="eastAsia"/>
        </w:rPr>
      </w:pPr>
      <w:r>
        <w:rPr>
          <w:rFonts w:hint="eastAsia"/>
        </w:rPr>
        <w:tab/>
      </w:r>
    </w:p>
    <w:tbl>
      <w:tblPr>
        <w:tblStyle w:val="Tablaconcuadrcula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C40952" w14:paraId="5B162CCF" w14:textId="77777777" w:rsidTr="004B4DBD">
        <w:tc>
          <w:tcPr>
            <w:tcW w:w="1555" w:type="dxa"/>
          </w:tcPr>
          <w:p w14:paraId="16E49ADF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Materia</w:t>
            </w:r>
          </w:p>
        </w:tc>
      </w:tr>
      <w:tr w:rsidR="00C40952" w14:paraId="368F22B1" w14:textId="77777777" w:rsidTr="004B4DBD">
        <w:tc>
          <w:tcPr>
            <w:tcW w:w="1555" w:type="dxa"/>
          </w:tcPr>
          <w:p w14:paraId="7CC1EC32" w14:textId="4F3732E4" w:rsidR="00C40952" w:rsidRDefault="005360E9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</w:t>
            </w:r>
            <w:r w:rsidR="00C40952">
              <w:rPr>
                <w:rFonts w:ascii="Arial" w:hAnsi="Arial"/>
                <w:sz w:val="20"/>
              </w:rPr>
              <w:t xml:space="preserve"> PK</w:t>
            </w:r>
          </w:p>
        </w:tc>
      </w:tr>
      <w:tr w:rsidR="00C40952" w14:paraId="2D9AF11A" w14:textId="77777777" w:rsidTr="004B4DBD">
        <w:tc>
          <w:tcPr>
            <w:tcW w:w="1555" w:type="dxa"/>
          </w:tcPr>
          <w:p w14:paraId="2C32A2C4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C40952" w14:paraId="6B413F0A" w14:textId="77777777" w:rsidTr="004B4DBD">
        <w:trPr>
          <w:trHeight w:val="120"/>
        </w:trPr>
        <w:tc>
          <w:tcPr>
            <w:tcW w:w="1555" w:type="dxa"/>
          </w:tcPr>
          <w:p w14:paraId="2C203941" w14:textId="1BC68191" w:rsidR="00C40952" w:rsidRDefault="005360E9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NRO</w:t>
            </w:r>
            <w:r w:rsidR="00C40952">
              <w:rPr>
                <w:rFonts w:ascii="Arial" w:hAnsi="Arial"/>
                <w:sz w:val="20"/>
              </w:rPr>
              <w:t xml:space="preserve"> FK/PK</w:t>
            </w:r>
          </w:p>
        </w:tc>
      </w:tr>
    </w:tbl>
    <w:tbl>
      <w:tblPr>
        <w:tblStyle w:val="Tablaconcuadrcula"/>
        <w:tblpPr w:leftFromText="141" w:rightFromText="141" w:vertAnchor="text" w:horzAnchor="page" w:tblpX="5576" w:tblpY="97"/>
        <w:tblW w:w="0" w:type="auto"/>
        <w:tblLook w:val="04A0" w:firstRow="1" w:lastRow="0" w:firstColumn="1" w:lastColumn="0" w:noHBand="0" w:noVBand="1"/>
      </w:tblPr>
      <w:tblGrid>
        <w:gridCol w:w="1555"/>
      </w:tblGrid>
      <w:tr w:rsidR="00C40952" w14:paraId="74DB2D98" w14:textId="77777777" w:rsidTr="004B4DBD">
        <w:tc>
          <w:tcPr>
            <w:tcW w:w="1555" w:type="dxa"/>
          </w:tcPr>
          <w:p w14:paraId="411C46F6" w14:textId="77777777" w:rsidR="00C40952" w:rsidRDefault="00C40952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</w:t>
            </w:r>
          </w:p>
        </w:tc>
      </w:tr>
      <w:tr w:rsidR="00C40952" w14:paraId="6AB63864" w14:textId="77777777" w:rsidTr="004B4DBD">
        <w:tc>
          <w:tcPr>
            <w:tcW w:w="1555" w:type="dxa"/>
          </w:tcPr>
          <w:p w14:paraId="17712572" w14:textId="747AA039" w:rsidR="00C40952" w:rsidRDefault="005360E9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NRO</w:t>
            </w:r>
            <w:r w:rsidR="00C40952">
              <w:rPr>
                <w:rFonts w:ascii="Arial" w:hAnsi="Arial"/>
                <w:sz w:val="20"/>
              </w:rPr>
              <w:t xml:space="preserve"> PK</w:t>
            </w:r>
          </w:p>
        </w:tc>
      </w:tr>
      <w:tr w:rsidR="00C40952" w14:paraId="2F410F14" w14:textId="77777777" w:rsidTr="004B4DBD">
        <w:tc>
          <w:tcPr>
            <w:tcW w:w="1555" w:type="dxa"/>
          </w:tcPr>
          <w:p w14:paraId="6B9E3416" w14:textId="714860D7" w:rsidR="00C40952" w:rsidRDefault="005360E9" w:rsidP="004B4DB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Saldo</w:t>
            </w:r>
          </w:p>
        </w:tc>
      </w:tr>
    </w:tbl>
    <w:p w14:paraId="6DEC3912" w14:textId="166C5C2B" w:rsidR="00C40952" w:rsidRPr="001D213C" w:rsidRDefault="00C40952" w:rsidP="00C40952">
      <w:pPr>
        <w:tabs>
          <w:tab w:val="left" w:pos="2356"/>
        </w:tabs>
        <w:rPr>
          <w:rFonts w:hint="eastAsia"/>
        </w:rPr>
      </w:pPr>
      <w:r>
        <w:t xml:space="preserve">                        </w:t>
      </w:r>
    </w:p>
    <w:p w14:paraId="1A565A55" w14:textId="56189538" w:rsidR="00C40952" w:rsidRPr="001D213C" w:rsidRDefault="00000000" w:rsidP="00C40952">
      <w:pPr>
        <w:tabs>
          <w:tab w:val="left" w:pos="2356"/>
        </w:tabs>
        <w:rPr>
          <w:rFonts w:hint="eastAsia"/>
        </w:rPr>
      </w:pPr>
      <w:r>
        <w:rPr>
          <w:rFonts w:hint="eastAsia"/>
          <w:noProof/>
        </w:rPr>
        <w:pict w14:anchorId="7F4CCF97">
          <v:shape id="_x0000_s1030" type="#_x0000_t34" style="position:absolute;margin-left:-2.7pt;margin-top:8.4pt;width:134.85pt;height:33.45pt;rotation:180;flip:y;z-index:251667456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" adj="10796,428610,-43008" strokecolor="black [3200]" strokeweight="1pt">
            <v:stroke endarrow="block"/>
          </v:shape>
        </w:pict>
      </w:r>
    </w:p>
    <w:p w14:paraId="7DD42CD7" w14:textId="77777777" w:rsidR="00C40952" w:rsidRPr="00DF5019" w:rsidRDefault="00C40952" w:rsidP="00C40952">
      <w:pPr>
        <w:rPr>
          <w:rFonts w:hint="eastAsia"/>
        </w:rPr>
      </w:pPr>
    </w:p>
    <w:p w14:paraId="7A4D021E" w14:textId="38574B98" w:rsidR="00810BBC" w:rsidRDefault="00810BBC">
      <w:pPr>
        <w:rPr>
          <w:rFonts w:hint="eastAsia"/>
        </w:rPr>
      </w:pPr>
    </w:p>
    <w:p w14:paraId="77573A99" w14:textId="77777777" w:rsidR="00810BBC" w:rsidRDefault="00810BBC">
      <w:pPr>
        <w:rPr>
          <w:rFonts w:hint="eastAsia"/>
        </w:rPr>
      </w:pPr>
    </w:p>
    <w:p w14:paraId="68700088" w14:textId="77777777" w:rsidR="00810BBC" w:rsidRDefault="00810BBC">
      <w:pPr>
        <w:rPr>
          <w:rFonts w:hint="eastAsia"/>
        </w:rPr>
      </w:pPr>
    </w:p>
    <w:p w14:paraId="2BD15279" w14:textId="77777777" w:rsidR="00810BBC" w:rsidRDefault="00810BBC">
      <w:pPr>
        <w:rPr>
          <w:rFonts w:hint="eastAsia"/>
        </w:rPr>
      </w:pPr>
    </w:p>
    <w:sectPr w:rsidR="00810BB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4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3C44"/>
    <w:rsid w:val="00000E54"/>
    <w:rsid w:val="00027B6B"/>
    <w:rsid w:val="00043FF0"/>
    <w:rsid w:val="0005292A"/>
    <w:rsid w:val="00073AF3"/>
    <w:rsid w:val="00082986"/>
    <w:rsid w:val="000E7D9E"/>
    <w:rsid w:val="000F60F3"/>
    <w:rsid w:val="001831BF"/>
    <w:rsid w:val="00196C39"/>
    <w:rsid w:val="001E6F9B"/>
    <w:rsid w:val="00215E13"/>
    <w:rsid w:val="00233F1D"/>
    <w:rsid w:val="002523C4"/>
    <w:rsid w:val="002A561A"/>
    <w:rsid w:val="002E731F"/>
    <w:rsid w:val="00301DBD"/>
    <w:rsid w:val="00312D20"/>
    <w:rsid w:val="00317A63"/>
    <w:rsid w:val="00327EF5"/>
    <w:rsid w:val="00373D6D"/>
    <w:rsid w:val="003A3330"/>
    <w:rsid w:val="003E48E6"/>
    <w:rsid w:val="00410A71"/>
    <w:rsid w:val="00445833"/>
    <w:rsid w:val="00457C2A"/>
    <w:rsid w:val="004751F7"/>
    <w:rsid w:val="004D2774"/>
    <w:rsid w:val="00511BE8"/>
    <w:rsid w:val="005360E9"/>
    <w:rsid w:val="0054653B"/>
    <w:rsid w:val="00556654"/>
    <w:rsid w:val="005D0D10"/>
    <w:rsid w:val="005D348D"/>
    <w:rsid w:val="00666378"/>
    <w:rsid w:val="00683BBF"/>
    <w:rsid w:val="007019F8"/>
    <w:rsid w:val="0074306B"/>
    <w:rsid w:val="00746248"/>
    <w:rsid w:val="007F5653"/>
    <w:rsid w:val="00810BBC"/>
    <w:rsid w:val="0083397F"/>
    <w:rsid w:val="00843F14"/>
    <w:rsid w:val="00883C44"/>
    <w:rsid w:val="008F1D75"/>
    <w:rsid w:val="00906E78"/>
    <w:rsid w:val="009237A2"/>
    <w:rsid w:val="00944C10"/>
    <w:rsid w:val="009B479B"/>
    <w:rsid w:val="009C0A2E"/>
    <w:rsid w:val="00A5578D"/>
    <w:rsid w:val="00AB59DF"/>
    <w:rsid w:val="00AC7EAA"/>
    <w:rsid w:val="00AD0389"/>
    <w:rsid w:val="00B026E1"/>
    <w:rsid w:val="00B04F62"/>
    <w:rsid w:val="00B33D8F"/>
    <w:rsid w:val="00B43539"/>
    <w:rsid w:val="00B639B6"/>
    <w:rsid w:val="00BD04DD"/>
    <w:rsid w:val="00C40952"/>
    <w:rsid w:val="00C650D8"/>
    <w:rsid w:val="00C907F1"/>
    <w:rsid w:val="00CA5AEE"/>
    <w:rsid w:val="00CB340D"/>
    <w:rsid w:val="00CB4FE2"/>
    <w:rsid w:val="00CB5F06"/>
    <w:rsid w:val="00CF2D11"/>
    <w:rsid w:val="00D13034"/>
    <w:rsid w:val="00D33A25"/>
    <w:rsid w:val="00D82038"/>
    <w:rsid w:val="00E25A1F"/>
    <w:rsid w:val="00E71854"/>
    <w:rsid w:val="00EC7466"/>
    <w:rsid w:val="00EF7E6B"/>
    <w:rsid w:val="00F02AFA"/>
    <w:rsid w:val="00F534B8"/>
    <w:rsid w:val="00F5701F"/>
    <w:rsid w:val="00F90A9A"/>
    <w:rsid w:val="00FC715D"/>
    <w:rsid w:val="00FD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Conector: angular 1"/>
        <o:r id="V:Rule2" type="connector" idref="#_x0000_s1029"/>
        <o:r id="V:Rule3" type="connector" idref="#_x0000_s1028"/>
        <o:r id="V:Rule4" type="connector" idref="#_x0000_s1030"/>
      </o:rules>
    </o:shapelayout>
  </w:shapeDefaults>
  <w:decimalSymbol w:val=","/>
  <w:listSeparator w:val=";"/>
  <w14:docId w14:val="0B20D286"/>
  <w15:docId w15:val="{E823D697-B1A9-4AC5-BE95-AEC9AB4E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883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o\OneDrive%20-%20Instituto%20Tecnol&#243;gico%20Beltr&#225;n\Escritorio\escritorio\TRABAJOS\Base%20de%20datos%201\Unidad%201\PracticaCardinalida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13A5663486AD468AABB9F896D17C2C" ma:contentTypeVersion="15" ma:contentTypeDescription="Crear nuevo documento." ma:contentTypeScope="" ma:versionID="ceef9549631573995c52ed5f0b2f710d">
  <xsd:schema xmlns:xsd="http://www.w3.org/2001/XMLSchema" xmlns:xs="http://www.w3.org/2001/XMLSchema" xmlns:p="http://schemas.microsoft.com/office/2006/metadata/properties" xmlns:ns3="b8918962-b7fd-47d8-92ec-49b2a81dbcf3" xmlns:ns4="3bb2ae81-12b9-4f81-9adb-0c2d53883e3f" targetNamespace="http://schemas.microsoft.com/office/2006/metadata/properties" ma:root="true" ma:fieldsID="630c340275ef3a08e9a0c9ff40f599f1" ns3:_="" ns4:_="">
    <xsd:import namespace="b8918962-b7fd-47d8-92ec-49b2a81dbcf3"/>
    <xsd:import namespace="3bb2ae81-12b9-4f81-9adb-0c2d53883e3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18962-b7fd-47d8-92ec-49b2a81dbcf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2ae81-12b9-4f81-9adb-0c2d53883e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918962-b7fd-47d8-92ec-49b2a81dbcf3" xsi:nil="true"/>
  </documentManagement>
</p:properties>
</file>

<file path=customXml/itemProps1.xml><?xml version="1.0" encoding="utf-8"?>
<ds:datastoreItem xmlns:ds="http://schemas.openxmlformats.org/officeDocument/2006/customXml" ds:itemID="{9234FBAD-7D51-4E93-9C2D-A4D5E1589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918962-b7fd-47d8-92ec-49b2a81dbcf3"/>
    <ds:schemaRef ds:uri="3bb2ae81-12b9-4f81-9adb-0c2d53883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3C5E6-B61C-48A7-9CC6-95F910546E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FCC43D-3202-4140-940E-1BB7D202C9D3}">
  <ds:schemaRefs>
    <ds:schemaRef ds:uri="http://schemas.microsoft.com/office/2006/metadata/properties"/>
    <ds:schemaRef ds:uri="http://schemas.microsoft.com/office/infopath/2007/PartnerControls"/>
    <ds:schemaRef ds:uri="b8918962-b7fd-47d8-92ec-49b2a81dbc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PracticaCardinalidad</Template>
  <TotalTime>204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dc:description/>
  <cp:lastModifiedBy>Colatto Ignacio</cp:lastModifiedBy>
  <cp:revision>81</cp:revision>
  <dcterms:created xsi:type="dcterms:W3CDTF">2025-04-06T23:00:00Z</dcterms:created>
  <dcterms:modified xsi:type="dcterms:W3CDTF">2025-04-10T19:22:00Z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0x0101007513A5663486AD468AABB9F896D17C2C</vt:lpwstr>
  </property>
</Properties>
</file>